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9F5E" w14:textId="77777777" w:rsidR="00814823" w:rsidRDefault="00814823" w:rsidP="00814823"/>
    <w:tbl>
      <w:tblPr>
        <w:tblStyle w:val="Tablanormal4"/>
        <w:tblW w:w="12256" w:type="dxa"/>
        <w:jc w:val="center"/>
        <w:tblLook w:val="04A0" w:firstRow="1" w:lastRow="0" w:firstColumn="1" w:lastColumn="0" w:noHBand="0" w:noVBand="1"/>
        <w:tblDescription w:val="Diseño de tabla"/>
      </w:tblPr>
      <w:tblGrid>
        <w:gridCol w:w="12256"/>
      </w:tblGrid>
      <w:tr w:rsidR="00814823" w14:paraId="7D9718CB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26329551" w14:textId="77777777" w:rsidR="00814823" w:rsidRPr="008F5585" w:rsidRDefault="00814823" w:rsidP="008F5585">
            <w:pPr>
              <w:pStyle w:val="Ttulodelinforme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C788C4A" wp14:editId="07AA9ECB">
                      <wp:extent cx="6697389" cy="571500"/>
                      <wp:effectExtent l="0" t="0" r="0" b="0"/>
                      <wp:docPr id="24" name="Cuadro de texto 24" descr="Cuadro de texto para escribir un 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scriba el título del documento:"/>
                                    <w:tag w:val=""/>
                                    <w:id w:val="1159278023"/>
                                    <w:placeholder>
                                      <w:docPart w:val="6D99F54EAECD4755956F53826021792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313677E" w14:textId="0E6ACA25" w:rsidR="00814823" w:rsidRPr="008A25CD" w:rsidRDefault="00F7781C" w:rsidP="00814823">
                                      <w:pPr>
                                        <w:pStyle w:val="Ttulodelinform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Hotel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788C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4" o:spid="_x0000_s1026" type="#_x0000_t202" alt="Cuadro de texto para escribir un título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scriba el título del documento:"/>
                              <w:tag w:val=""/>
                              <w:id w:val="1159278023"/>
                              <w:placeholder>
                                <w:docPart w:val="6D99F54EAECD4755956F53826021792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313677E" w14:textId="0E6ACA25" w:rsidR="00814823" w:rsidRPr="008A25CD" w:rsidRDefault="00F7781C" w:rsidP="00814823">
                                <w:pPr>
                                  <w:pStyle w:val="Ttulodelinform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Hotel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79A9628" wp14:editId="407F5027">
                      <wp:extent cx="3202305" cy="95250"/>
                      <wp:effectExtent l="0" t="0" r="0" b="0"/>
                      <wp:docPr id="18" name="Rectángulo 18" descr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612516" id="Rectángulo 18" o:spid="_x0000_s1026" alt="Línea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97B5251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89F11D1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6F32B6EA" wp14:editId="07A02B8B">
                      <wp:extent cx="3515096" cy="714375"/>
                      <wp:effectExtent l="0" t="0" r="0" b="9525"/>
                      <wp:docPr id="25" name="Cuadro de texto 25" descr="Cuadro de texto para escribir el sub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scriba el subtítulo del documento:"/>
                                    <w:tag w:val="Escriba el subtítulo del documento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FBFFD35" w14:textId="45419E8A" w:rsidR="00814823" w:rsidRDefault="00450104" w:rsidP="00814823">
                                      <w:pPr>
                                        <w:pStyle w:val="Subttulo"/>
                                        <w:jc w:val="center"/>
                                      </w:pPr>
                                      <w:r>
                                        <w:t>Progress in Bootcamp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32B6EA" id="Cuadro de texto 25" o:spid="_x0000_s1027" type="#_x0000_t202" alt="Cuadro de texto para escribir el subtítulo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scriba el subtítulo del documento:"/>
                              <w:tag w:val="Escriba el subtítulo del documento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FBFFD35" w14:textId="45419E8A" w:rsidR="00814823" w:rsidRDefault="00450104" w:rsidP="00814823">
                                <w:pPr>
                                  <w:pStyle w:val="Subttulo"/>
                                  <w:jc w:val="center"/>
                                </w:pPr>
                                <w:r>
                                  <w:t>Progress in Bootcamp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4ACA602B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0B11F400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26B322C7" wp14:editId="4149F75F">
                      <wp:extent cx="6495393" cy="676894"/>
                      <wp:effectExtent l="0" t="0" r="0" b="9525"/>
                      <wp:docPr id="26" name="Cuadro de texto 26" descr="Cuadro de texto para escribir el resum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37D8B" w14:textId="45DDB7DF" w:rsidR="00814823" w:rsidRPr="005D120C" w:rsidRDefault="00450104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&lt;Write your full name&gt;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B322C7" id="Cuadro de texto 26" o:spid="_x0000_s1028" type="#_x0000_t202" alt="Cuadro de texto para escribir el resumen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" filled="f" stroked="f">
                      <v:textbox>
                        <w:txbxContent>
                          <w:p w14:paraId="0D237D8B" w14:textId="45DDB7DF" w:rsidR="00814823" w:rsidRPr="005D120C" w:rsidRDefault="00450104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&lt;Write your full name&gt;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:rsidRPr="00C579FC" w14:paraId="0F3648FC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tbl>
            <w:tblPr>
              <w:tblStyle w:val="Tablaconcuadrcula1clara-nfasis3"/>
              <w:tblpPr w:leftFromText="141" w:rightFromText="141" w:horzAnchor="page" w:tblpX="1751" w:tblpY="4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4113"/>
              <w:gridCol w:w="3188"/>
            </w:tblGrid>
            <w:tr w:rsidR="00F7781C" w:rsidRPr="00C579FC" w14:paraId="2239ADC3" w14:textId="77777777" w:rsidTr="00F778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05A5F87E" w14:textId="76CEEBEB" w:rsidR="00F7781C" w:rsidRPr="00C579FC" w:rsidRDefault="00D85764" w:rsidP="006045D9">
                  <w:pPr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#</w:t>
                  </w:r>
                  <w:r w:rsidR="00F7781C" w:rsidRPr="00C579FC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="00F7781C" w:rsidRPr="00C579FC">
                    <w:rPr>
                      <w:sz w:val="18"/>
                      <w:szCs w:val="18"/>
                    </w:rPr>
                    <w:t>revision</w:t>
                  </w:r>
                  <w:proofErr w:type="gramEnd"/>
                </w:p>
              </w:tc>
              <w:tc>
                <w:tcPr>
                  <w:tcW w:w="4113" w:type="dxa"/>
                </w:tcPr>
                <w:p w14:paraId="4B3AA289" w14:textId="197450F9" w:rsidR="00F7781C" w:rsidRPr="00C579FC" w:rsidRDefault="00D85764" w:rsidP="006045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 xml:space="preserve">Tracking chances </w:t>
                  </w:r>
                </w:p>
              </w:tc>
              <w:tc>
                <w:tcPr>
                  <w:tcW w:w="3188" w:type="dxa"/>
                </w:tcPr>
                <w:p w14:paraId="237A346B" w14:textId="3B3B64C6" w:rsidR="00F7781C" w:rsidRPr="00C579FC" w:rsidRDefault="00F7781C" w:rsidP="006045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Date</w:t>
                  </w:r>
                </w:p>
              </w:tc>
            </w:tr>
            <w:tr w:rsidR="00F7781C" w:rsidRPr="00C579FC" w14:paraId="72FA9D68" w14:textId="77777777" w:rsidTr="00F7781C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19CBD0DB" w14:textId="5B654A02" w:rsidR="00F7781C" w:rsidRPr="00C579FC" w:rsidRDefault="00F7781C" w:rsidP="006045D9">
                  <w:pPr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113" w:type="dxa"/>
                </w:tcPr>
                <w:p w14:paraId="3B18322F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88" w:type="dxa"/>
                </w:tcPr>
                <w:p w14:paraId="2A49F9A3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F7781C" w:rsidRPr="00C579FC" w14:paraId="10BFCC1A" w14:textId="77777777" w:rsidTr="00F7781C">
              <w:trPr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13758BA8" w14:textId="5C513B44" w:rsidR="00F7781C" w:rsidRPr="00C579FC" w:rsidRDefault="009F25B5" w:rsidP="006045D9">
                  <w:pPr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113" w:type="dxa"/>
                </w:tcPr>
                <w:p w14:paraId="1F7B5CA9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88" w:type="dxa"/>
                </w:tcPr>
                <w:p w14:paraId="5A9E94D0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F7781C" w:rsidRPr="00C579FC" w14:paraId="6DEE7612" w14:textId="77777777" w:rsidTr="00F7781C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2905C170" w14:textId="335B93D8" w:rsidR="00F7781C" w:rsidRPr="00C579FC" w:rsidRDefault="009F25B5" w:rsidP="006045D9">
                  <w:pPr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113" w:type="dxa"/>
                </w:tcPr>
                <w:p w14:paraId="5CDA9DCF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88" w:type="dxa"/>
                </w:tcPr>
                <w:p w14:paraId="49E4E9E9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0D825FD" w14:textId="77777777" w:rsidR="00814823" w:rsidRPr="00C579FC" w:rsidRDefault="00814823" w:rsidP="006045D9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aconcuadrcula"/>
        <w:tblW w:w="11799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Diseño de tabla"/>
      </w:tblPr>
      <w:tblGrid>
        <w:gridCol w:w="7909"/>
        <w:gridCol w:w="231"/>
        <w:gridCol w:w="3659"/>
      </w:tblGrid>
      <w:tr w:rsidR="00C13B2F" w14:paraId="37A25B92" w14:textId="77777777" w:rsidTr="00C13B2F">
        <w:trPr>
          <w:trHeight w:val="10397"/>
        </w:trPr>
        <w:tc>
          <w:tcPr>
            <w:tcW w:w="7909" w:type="dxa"/>
          </w:tcPr>
          <w:p w14:paraId="309A9881" w14:textId="77777777" w:rsidR="00C13B2F" w:rsidRDefault="00C13B2F" w:rsidP="001C62C8">
            <w:pPr>
              <w:rPr>
                <w:sz w:val="24"/>
              </w:rPr>
            </w:pPr>
            <w:r>
              <w:rPr>
                <w:noProof/>
                <w:lang w:bidi="es-ES"/>
              </w:rPr>
              <w:lastRenderedPageBreak/>
              <mc:AlternateContent>
                <mc:Choice Requires="wps">
                  <w:drawing>
                    <wp:inline distT="0" distB="0" distL="0" distR="0" wp14:anchorId="4DA3D180" wp14:editId="20A8FB1C">
                      <wp:extent cx="4885055" cy="795528"/>
                      <wp:effectExtent l="0" t="0" r="0" b="5080"/>
                      <wp:docPr id="7" name="Cuadro de texto 7" descr="Título del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055" cy="795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F12E8" w14:textId="055E04C7" w:rsidR="00C13B2F" w:rsidRDefault="00314302" w:rsidP="00C13B2F">
                                  <w:pPr>
                                    <w:pStyle w:val="Ttulo"/>
                                  </w:pPr>
                                  <w:sdt>
                                    <w:sdtPr>
                                      <w:alias w:val="Título del documento:"/>
                                      <w:tag w:val="Título del documento"/>
                                      <w:id w:val="-129798307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F7781C">
                                        <w:t>Hotel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A3D180" id="Cuadro de texto 7" o:spid="_x0000_s1029" type="#_x0000_t202" alt="Título del documento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" filled="f" stroked="f">
                      <v:textbox>
                        <w:txbxContent>
                          <w:p w14:paraId="377F12E8" w14:textId="055E04C7" w:rsidR="00C13B2F" w:rsidRDefault="00314302" w:rsidP="00C13B2F">
                            <w:pPr>
                              <w:pStyle w:val="Ttulo"/>
                            </w:pPr>
                            <w:sdt>
                              <w:sdtPr>
                                <w:alias w:val="Título del documento:"/>
                                <w:tag w:val="Título del documento"/>
                                <w:id w:val="-12979830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F7781C">
                                  <w:t>Hotel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D9661B" w14:textId="3E4B61E2" w:rsidR="00C13B2F" w:rsidRDefault="00C13B2F" w:rsidP="00C13B2F">
            <w:pPr>
              <w:rPr>
                <w:sz w:val="24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1CF1DEA" wp14:editId="6CF6EF8B">
                      <wp:extent cx="4885349" cy="6338570"/>
                      <wp:effectExtent l="0" t="0" r="0" b="5080"/>
                      <wp:docPr id="13" name="Cuadro de texto 13" descr="Cuadro de texto para escribir conten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349" cy="633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215617" w14:textId="12013192" w:rsidR="00C13B2F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3049">
                                    <w:rPr>
                                      <w:sz w:val="20"/>
                                      <w:szCs w:val="20"/>
                                    </w:rPr>
                                    <w:t>Explain the problem to solve</w:t>
                                  </w:r>
                                </w:p>
                                <w:p w14:paraId="52D7639D" w14:textId="2C155E82" w:rsidR="00693049" w:rsidRDefault="00693049" w:rsidP="00693049"/>
                                <w:p w14:paraId="4AD76290" w14:textId="77777777" w:rsidR="00693049" w:rsidRPr="00693049" w:rsidRDefault="00693049" w:rsidP="00693049"/>
                                <w:p w14:paraId="50483B01" w14:textId="77777777" w:rsidR="00450104" w:rsidRPr="00693049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65F4CB" w14:textId="77777777" w:rsidR="00450104" w:rsidRPr="00693049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191BB4B" w14:textId="6827F5F7" w:rsidR="00C13B2F" w:rsidRPr="00693049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3049">
                                    <w:rPr>
                                      <w:sz w:val="20"/>
                                      <w:szCs w:val="20"/>
                                    </w:rPr>
                                    <w:t>Listing of considerations you took to solve this problem</w:t>
                                  </w:r>
                                </w:p>
                                <w:p w14:paraId="44983E99" w14:textId="067171E9" w:rsidR="00450104" w:rsidRPr="00693049" w:rsidRDefault="00450104" w:rsidP="00450104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2BB4DC" w14:textId="1E741E8B" w:rsidR="00450104" w:rsidRPr="00693049" w:rsidRDefault="00450104" w:rsidP="0045010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93049">
                                    <w:rPr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</w:p>
                                <w:p w14:paraId="67C4825A" w14:textId="243E20B1" w:rsidR="00450104" w:rsidRPr="00693049" w:rsidRDefault="00450104" w:rsidP="0045010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93049">
                                    <w:rPr>
                                      <w:sz w:val="16"/>
                                      <w:szCs w:val="16"/>
                                    </w:rPr>
                                    <w:t>2.</w:t>
                                  </w:r>
                                </w:p>
                                <w:p w14:paraId="7E78FA38" w14:textId="3F118FDA" w:rsidR="00450104" w:rsidRPr="00693049" w:rsidRDefault="00450104" w:rsidP="0045010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93049">
                                    <w:rPr>
                                      <w:sz w:val="16"/>
                                      <w:szCs w:val="16"/>
                                    </w:rPr>
                                    <w:t>3.</w:t>
                                  </w:r>
                                </w:p>
                                <w:p w14:paraId="63216A34" w14:textId="77777777" w:rsidR="00450104" w:rsidRPr="00693049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BB165ED" w14:textId="29A49EA9" w:rsidR="00C13B2F" w:rsidRPr="00693049" w:rsidRDefault="00C04BA9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3049">
                                    <w:rPr>
                                      <w:sz w:val="20"/>
                                      <w:szCs w:val="20"/>
                                    </w:rPr>
                                    <w:t>Describe</w:t>
                                  </w:r>
                                  <w:r w:rsidR="00450104" w:rsidRPr="00693049">
                                    <w:rPr>
                                      <w:sz w:val="20"/>
                                      <w:szCs w:val="20"/>
                                    </w:rPr>
                                    <w:t xml:space="preserve"> your database model</w:t>
                                  </w:r>
                                </w:p>
                                <w:p w14:paraId="3FA02A70" w14:textId="4A8ABE34" w:rsidR="00C13B2F" w:rsidRPr="00693049" w:rsidRDefault="00C13B2F" w:rsidP="00C13B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7AFB944" w14:textId="097FA75D" w:rsidR="00C04BA9" w:rsidRPr="00984DF1" w:rsidRDefault="00C04BA9" w:rsidP="00C13B2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3049">
                                    <w:rPr>
                                      <w:sz w:val="16"/>
                                      <w:szCs w:val="16"/>
                                    </w:rPr>
                                    <w:t>&lt;Put an image of your model</w:t>
                                  </w:r>
                                  <w:r w:rsidRPr="00984DF1">
                                    <w:rPr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2926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F1DEA" id="Cuadro de texto 13" o:spid="_x0000_s1030" type="#_x0000_t202" alt="Cuadro de texto para escribir contenido" style="width:384.65pt;height:4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" filled="f" stroked="f">
                      <v:textbox inset=",23.04pt">
                        <w:txbxContent>
                          <w:p w14:paraId="1C215617" w14:textId="12013192" w:rsidR="00C13B2F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  <w:r w:rsidRPr="00693049">
                              <w:rPr>
                                <w:sz w:val="20"/>
                                <w:szCs w:val="20"/>
                              </w:rPr>
                              <w:t>Explain the problem to solve</w:t>
                            </w:r>
                          </w:p>
                          <w:p w14:paraId="52D7639D" w14:textId="2C155E82" w:rsidR="00693049" w:rsidRDefault="00693049" w:rsidP="00693049"/>
                          <w:p w14:paraId="4AD76290" w14:textId="77777777" w:rsidR="00693049" w:rsidRPr="00693049" w:rsidRDefault="00693049" w:rsidP="00693049"/>
                          <w:p w14:paraId="50483B01" w14:textId="77777777" w:rsidR="00450104" w:rsidRPr="00693049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65F4CB" w14:textId="77777777" w:rsidR="00450104" w:rsidRPr="00693049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91BB4B" w14:textId="6827F5F7" w:rsidR="00C13B2F" w:rsidRPr="00693049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  <w:r w:rsidRPr="00693049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693049">
                              <w:rPr>
                                <w:sz w:val="20"/>
                                <w:szCs w:val="20"/>
                              </w:rPr>
                              <w:t>ist</w:t>
                            </w:r>
                            <w:r w:rsidRPr="00693049">
                              <w:rPr>
                                <w:sz w:val="20"/>
                                <w:szCs w:val="20"/>
                              </w:rPr>
                              <w:t>ing</w:t>
                            </w:r>
                            <w:r w:rsidRPr="00693049">
                              <w:rPr>
                                <w:sz w:val="20"/>
                                <w:szCs w:val="20"/>
                              </w:rPr>
                              <w:t xml:space="preserve"> of considerations you took to solve this problem</w:t>
                            </w:r>
                          </w:p>
                          <w:p w14:paraId="44983E99" w14:textId="067171E9" w:rsidR="00450104" w:rsidRPr="00693049" w:rsidRDefault="00450104" w:rsidP="00450104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2BB4DC" w14:textId="1E741E8B" w:rsidR="00450104" w:rsidRPr="00693049" w:rsidRDefault="00450104" w:rsidP="004501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3049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</w:p>
                          <w:p w14:paraId="67C4825A" w14:textId="243E20B1" w:rsidR="00450104" w:rsidRPr="00693049" w:rsidRDefault="00450104" w:rsidP="004501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3049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</w:p>
                          <w:p w14:paraId="7E78FA38" w14:textId="3F118FDA" w:rsidR="00450104" w:rsidRPr="00693049" w:rsidRDefault="00450104" w:rsidP="004501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3049"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</w:p>
                          <w:p w14:paraId="63216A34" w14:textId="77777777" w:rsidR="00450104" w:rsidRPr="00693049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165ED" w14:textId="29A49EA9" w:rsidR="00C13B2F" w:rsidRPr="00693049" w:rsidRDefault="00C04BA9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  <w:r w:rsidRPr="00693049">
                              <w:rPr>
                                <w:sz w:val="20"/>
                                <w:szCs w:val="20"/>
                              </w:rPr>
                              <w:t>Describe</w:t>
                            </w:r>
                            <w:r w:rsidR="00450104" w:rsidRPr="00693049">
                              <w:rPr>
                                <w:sz w:val="20"/>
                                <w:szCs w:val="20"/>
                              </w:rPr>
                              <w:t xml:space="preserve"> your database model</w:t>
                            </w:r>
                          </w:p>
                          <w:p w14:paraId="3FA02A70" w14:textId="4A8ABE34" w:rsidR="00C13B2F" w:rsidRPr="00693049" w:rsidRDefault="00C13B2F" w:rsidP="00C13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AFB944" w14:textId="097FA75D" w:rsidR="00C04BA9" w:rsidRPr="00984DF1" w:rsidRDefault="00C04BA9" w:rsidP="00C13B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93049">
                              <w:rPr>
                                <w:sz w:val="16"/>
                                <w:szCs w:val="16"/>
                              </w:rPr>
                              <w:t>&lt;Put an image of your model</w:t>
                            </w:r>
                            <w:r w:rsidRPr="00984DF1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1" w:type="dxa"/>
          </w:tcPr>
          <w:p w14:paraId="702EDA18" w14:textId="77777777" w:rsidR="00C13B2F" w:rsidRDefault="00C13B2F" w:rsidP="001C62C8">
            <w:pPr>
              <w:rPr>
                <w:sz w:val="24"/>
              </w:rPr>
            </w:pPr>
          </w:p>
        </w:tc>
        <w:tc>
          <w:tcPr>
            <w:tcW w:w="3659" w:type="dxa"/>
            <w:shd w:val="clear" w:color="auto" w:fill="3F1D5A" w:themeFill="accent1"/>
          </w:tcPr>
          <w:p w14:paraId="5071C513" w14:textId="7AFD640C" w:rsidR="00C13B2F" w:rsidRDefault="00CE06C3" w:rsidP="00C13B2F">
            <w:pPr>
              <w:rPr>
                <w:sz w:val="24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F41F5C" wp14:editId="260516FD">
                      <wp:simplePos x="0" y="0"/>
                      <wp:positionH relativeFrom="column">
                        <wp:posOffset>318296</wp:posOffset>
                      </wp:positionH>
                      <wp:positionV relativeFrom="paragraph">
                        <wp:posOffset>162732</wp:posOffset>
                      </wp:positionV>
                      <wp:extent cx="1464590" cy="697424"/>
                      <wp:effectExtent l="0" t="0" r="0" b="762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590" cy="697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98AF8E" w14:textId="7DD6FC7C" w:rsidR="00CE06C3" w:rsidRPr="00CE06C3" w:rsidRDefault="00CE06C3" w:rsidP="00CE06C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6C3">
                                    <w:rPr>
                                      <w:color w:val="FFFFFF" w:themeColor="background1"/>
                                    </w:rPr>
                                    <w:t>My Hard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41F5C" id="Cuadro de texto 49" o:spid="_x0000_s1031" type="#_x0000_t202" style="position:absolute;margin-left:25.05pt;margin-top:12.8pt;width:115.3pt;height:5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" filled="f" stroked="f" strokeweight=".5pt">
                      <v:textbox>
                        <w:txbxContent>
                          <w:p w14:paraId="5598AF8E" w14:textId="7DD6FC7C" w:rsidR="00CE06C3" w:rsidRPr="00CE06C3" w:rsidRDefault="00CE06C3" w:rsidP="00CE06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6C3">
                              <w:rPr>
                                <w:color w:val="FFFFFF" w:themeColor="background1"/>
                              </w:rPr>
                              <w:t>My Hard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3B2F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CD71A58" wp14:editId="731A79A2">
                      <wp:extent cx="2101756" cy="952500"/>
                      <wp:effectExtent l="0" t="0" r="0" b="0"/>
                      <wp:docPr id="14" name="Cuadro de texto 14" descr="Cuadro de texto para escribir el título de la barra later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9452F" w14:textId="0B19EF02" w:rsidR="00C13B2F" w:rsidRDefault="00CE06C3" w:rsidP="00CE06C3">
                                  <w:r>
                                    <w:t>M</w:t>
                                  </w:r>
                                </w:p>
                                <w:p w14:paraId="6A3000B3" w14:textId="62F384D1" w:rsidR="00C13B2F" w:rsidRPr="005D120C" w:rsidRDefault="00CE06C3" w:rsidP="00C13B2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color w:val="F3642C" w:themeColor="text2"/>
                                    </w:rPr>
                                    <w:t>M</w:t>
                                  </w:r>
                                  <w:r w:rsidR="00B535D4">
                                    <w:rPr>
                                      <w:color w:val="F3642C" w:themeColor="text2"/>
                                    </w:rPr>
                                    <w:t>My</w:t>
                                  </w:r>
                                  <w:proofErr w:type="spellEnd"/>
                                  <w:r w:rsidR="00B535D4">
                                    <w:rPr>
                                      <w:color w:val="F3642C" w:themeColor="text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3642C" w:themeColor="text2"/>
                                    </w:rPr>
                                    <w:t>ddfdsfd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640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D71A58" id="Cuadro de texto 14" o:spid="_x0000_s1032" type="#_x0000_t202" alt="Cuadro de texto para escribir el título de la barra lateral" style="width:165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" filled="f" stroked="f">
                      <v:textbox inset=",5.04pt">
                        <w:txbxContent>
                          <w:p w14:paraId="6189452F" w14:textId="0B19EF02" w:rsidR="00C13B2F" w:rsidRDefault="00CE06C3" w:rsidP="00CE06C3">
                            <w:r>
                              <w:t>M</w:t>
                            </w:r>
                          </w:p>
                          <w:p w14:paraId="6A3000B3" w14:textId="62F384D1" w:rsidR="00C13B2F" w:rsidRPr="005D120C" w:rsidRDefault="00CE06C3" w:rsidP="00C13B2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3642C" w:themeColor="text2"/>
                              </w:rPr>
                              <w:t>M</w:t>
                            </w:r>
                            <w:r w:rsidR="00B535D4">
                              <w:rPr>
                                <w:color w:val="F3642C" w:themeColor="text2"/>
                              </w:rPr>
                              <w:t>My</w:t>
                            </w:r>
                            <w:proofErr w:type="spellEnd"/>
                            <w:r w:rsidR="00B535D4">
                              <w:rPr>
                                <w:color w:val="F3642C" w:themeColor="tex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642C" w:themeColor="text2"/>
                              </w:rPr>
                              <w:t>ddfdsfd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13B2F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9B9299F" wp14:editId="52FAF917">
                      <wp:extent cx="2101215" cy="7362825"/>
                      <wp:effectExtent l="0" t="0" r="0" b="9525"/>
                      <wp:docPr id="15" name="Cuadro de texto 15" descr="Cuadro de texto para escribir el contenido de la barra later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215" cy="736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CED8FD" w14:textId="77777777" w:rsidR="00B535D4" w:rsidRDefault="00B535D4" w:rsidP="00B535D4">
                                  <w:pPr>
                                    <w:pStyle w:val="Ttulo1"/>
                                  </w:pPr>
                                  <w:proofErr w:type="spellStart"/>
                                  <w:r>
                                    <w:t>BackEnd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50C9CB8D" w14:textId="246721FA" w:rsidR="00B535D4" w:rsidRDefault="00B535D4" w:rsidP="00B535D4">
                                  <w:pPr>
                                    <w:pStyle w:val="Ttulo1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CF7BC5" wp14:editId="3BE26F16">
                                        <wp:extent cx="208039" cy="205353"/>
                                        <wp:effectExtent l="0" t="0" r="1905" b="4445"/>
                                        <wp:docPr id="10" name="Imagen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n 1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8AABF1" wp14:editId="71F31BB5">
                                        <wp:extent cx="208039" cy="205353"/>
                                        <wp:effectExtent l="0" t="0" r="1905" b="4445"/>
                                        <wp:docPr id="11" name="Imagen 1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n 1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D03546" wp14:editId="0C98B306">
                                        <wp:extent cx="208039" cy="205353"/>
                                        <wp:effectExtent l="0" t="0" r="1905" b="4445"/>
                                        <wp:docPr id="16" name="Imagen 1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n 16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796B49" wp14:editId="7115B771">
                                        <wp:extent cx="208039" cy="205353"/>
                                        <wp:effectExtent l="0" t="0" r="1905" b="4445"/>
                                        <wp:docPr id="19" name="Imagen 1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Imagen 19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164324" wp14:editId="131A76FA">
                                        <wp:extent cx="208039" cy="205353"/>
                                        <wp:effectExtent l="0" t="0" r="1905" b="4445"/>
                                        <wp:docPr id="20" name="Imagen 2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n 20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46065E5" w14:textId="5BBEB1F1" w:rsidR="00B535D4" w:rsidRDefault="00B535D4" w:rsidP="00B535D4">
                                  <w:pPr>
                                    <w:pStyle w:val="Ttulo1"/>
                                  </w:pPr>
                                  <w:proofErr w:type="spellStart"/>
                                  <w:r>
                                    <w:t>FrontEnd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7A0EC3C" w14:textId="77777777" w:rsidR="00B535D4" w:rsidRDefault="00B535D4" w:rsidP="00B535D4"/>
                                <w:p w14:paraId="3DBD5613" w14:textId="238F32E9" w:rsidR="00B535D4" w:rsidRPr="00B535D4" w:rsidRDefault="00B535D4" w:rsidP="00B535D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72B196" wp14:editId="0113A169">
                                        <wp:extent cx="208039" cy="205353"/>
                                        <wp:effectExtent l="0" t="0" r="1905" b="4445"/>
                                        <wp:docPr id="21" name="Imagen 2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990BC5" wp14:editId="7565855D">
                                        <wp:extent cx="208039" cy="205353"/>
                                        <wp:effectExtent l="0" t="0" r="1905" b="4445"/>
                                        <wp:docPr id="23" name="Imagen 23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57DFE0" wp14:editId="2034635A">
                                        <wp:extent cx="208039" cy="205353"/>
                                        <wp:effectExtent l="0" t="0" r="1905" b="4445"/>
                                        <wp:docPr id="27" name="Imagen 2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69EB40" wp14:editId="1672DF28">
                                        <wp:extent cx="208039" cy="205353"/>
                                        <wp:effectExtent l="0" t="0" r="1905" b="4445"/>
                                        <wp:docPr id="28" name="Imagen 2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9137C5" wp14:editId="5C1550AA">
                                        <wp:extent cx="208039" cy="205353"/>
                                        <wp:effectExtent l="0" t="0" r="1905" b="4445"/>
                                        <wp:docPr id="32" name="Imagen 32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BB5861E" w14:textId="2EE1EE5F" w:rsidR="00B535D4" w:rsidRDefault="00B535D4" w:rsidP="00B535D4">
                                  <w:pPr>
                                    <w:pStyle w:val="Ttulo1"/>
                                  </w:pPr>
                                  <w:proofErr w:type="spellStart"/>
                                  <w:r>
                                    <w:t>DataBase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694FD63A" w14:textId="77777777" w:rsidR="00CE06C3" w:rsidRDefault="00CE06C3" w:rsidP="00CE06C3"/>
                                <w:p w14:paraId="565152ED" w14:textId="56FDFFEC" w:rsidR="00CE06C3" w:rsidRPr="00B535D4" w:rsidRDefault="00CE06C3" w:rsidP="00CE06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6C82EB" wp14:editId="65E747FC">
                                        <wp:extent cx="208039" cy="205353"/>
                                        <wp:effectExtent l="0" t="0" r="1905" b="4445"/>
                                        <wp:docPr id="34" name="Imagen 3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C18DD9" wp14:editId="406BAEF9">
                                        <wp:extent cx="208039" cy="205353"/>
                                        <wp:effectExtent l="0" t="0" r="1905" b="4445"/>
                                        <wp:docPr id="35" name="Imagen 3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246B15" wp14:editId="562D02A8">
                                        <wp:extent cx="208039" cy="205353"/>
                                        <wp:effectExtent l="0" t="0" r="1905" b="4445"/>
                                        <wp:docPr id="36" name="Imagen 3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CBD4F4" wp14:editId="01B55A07">
                                        <wp:extent cx="208039" cy="205353"/>
                                        <wp:effectExtent l="0" t="0" r="1905" b="4445"/>
                                        <wp:docPr id="37" name="Imagen 3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4B79AA" wp14:editId="5B872E4C">
                                        <wp:extent cx="208039" cy="205353"/>
                                        <wp:effectExtent l="0" t="0" r="1905" b="4445"/>
                                        <wp:docPr id="38" name="Imagen 3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FD8DBD5" w14:textId="0393A09A" w:rsidR="00B535D4" w:rsidRDefault="00B535D4" w:rsidP="00B535D4">
                                  <w:pPr>
                                    <w:pStyle w:val="Ttulo1"/>
                                  </w:pPr>
                                  <w:r>
                                    <w:t xml:space="preserve">Documentation </w:t>
                                  </w:r>
                                </w:p>
                                <w:p w14:paraId="6C26CC33" w14:textId="77777777" w:rsidR="00CE06C3" w:rsidRDefault="00CE06C3" w:rsidP="00CE06C3"/>
                                <w:p w14:paraId="135E2CB7" w14:textId="4804686C" w:rsidR="00CE06C3" w:rsidRPr="00B535D4" w:rsidRDefault="00CE06C3" w:rsidP="00CE06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C91DA42" wp14:editId="026F1B6E">
                                        <wp:extent cx="208039" cy="205353"/>
                                        <wp:effectExtent l="0" t="0" r="1905" b="4445"/>
                                        <wp:docPr id="39" name="Imagen 3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B7BEB67" wp14:editId="5C02C136">
                                        <wp:extent cx="208039" cy="205353"/>
                                        <wp:effectExtent l="0" t="0" r="1905" b="4445"/>
                                        <wp:docPr id="40" name="Imagen 4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BB09A8" wp14:editId="526E7874">
                                        <wp:extent cx="208039" cy="205353"/>
                                        <wp:effectExtent l="0" t="0" r="1905" b="4445"/>
                                        <wp:docPr id="41" name="Imagen 4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0FCEE2" wp14:editId="40809EA6">
                                        <wp:extent cx="208039" cy="205353"/>
                                        <wp:effectExtent l="0" t="0" r="1905" b="4445"/>
                                        <wp:docPr id="42" name="Imagen 42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532B89" wp14:editId="0EB9E976">
                                        <wp:extent cx="208039" cy="205353"/>
                                        <wp:effectExtent l="0" t="0" r="1905" b="4445"/>
                                        <wp:docPr id="43" name="Imagen 43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FFB8216" w14:textId="0E13A006" w:rsidR="00B535D4" w:rsidRDefault="00B535D4" w:rsidP="00B535D4">
                                  <w:pPr>
                                    <w:pStyle w:val="Ttulo1"/>
                                  </w:pPr>
                                  <w:r>
                                    <w:t>Testing</w:t>
                                  </w:r>
                                </w:p>
                                <w:p w14:paraId="21EEAFD8" w14:textId="77777777" w:rsidR="00CE06C3" w:rsidRPr="00CE06C3" w:rsidRDefault="00CE06C3" w:rsidP="00CE06C3"/>
                                <w:p w14:paraId="2774BFFB" w14:textId="77777777" w:rsidR="00CE06C3" w:rsidRPr="00B535D4" w:rsidRDefault="00CE06C3" w:rsidP="00CE06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91ABAA" wp14:editId="3D735F1E">
                                        <wp:extent cx="208039" cy="205353"/>
                                        <wp:effectExtent l="0" t="0" r="1905" b="4445"/>
                                        <wp:docPr id="44" name="Imagen 4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14CAE2" wp14:editId="4EB7F06E">
                                        <wp:extent cx="208039" cy="205353"/>
                                        <wp:effectExtent l="0" t="0" r="1905" b="4445"/>
                                        <wp:docPr id="45" name="Imagen 4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8F8BE0" wp14:editId="7AF5B0AA">
                                        <wp:extent cx="208039" cy="205353"/>
                                        <wp:effectExtent l="0" t="0" r="1905" b="4445"/>
                                        <wp:docPr id="46" name="Imagen 4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8774FA" wp14:editId="6D9F6C91">
                                        <wp:extent cx="208039" cy="205353"/>
                                        <wp:effectExtent l="0" t="0" r="1905" b="4445"/>
                                        <wp:docPr id="47" name="Imagen 4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14D709" wp14:editId="728A3E85">
                                        <wp:extent cx="208039" cy="205353"/>
                                        <wp:effectExtent l="0" t="0" r="1905" b="4445"/>
                                        <wp:docPr id="48" name="Imagen 4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41B033D" w14:textId="44F5D8F9" w:rsidR="00B535D4" w:rsidRPr="00B535D4" w:rsidRDefault="00CE06C3" w:rsidP="00CE06C3">
                                  <w:r>
                                    <w:t>D</w:t>
                                  </w:r>
                                </w:p>
                                <w:p w14:paraId="31EF373C" w14:textId="4126B471" w:rsidR="00B535D4" w:rsidRDefault="00B535D4" w:rsidP="00B535D4"/>
                                <w:p w14:paraId="04E51D02" w14:textId="6FF569A2" w:rsidR="00B535D4" w:rsidRPr="00B535D4" w:rsidRDefault="00B535D4" w:rsidP="00B535D4"/>
                                <w:p w14:paraId="55261261" w14:textId="309BEE94" w:rsidR="00B535D4" w:rsidRDefault="00B535D4" w:rsidP="00B535D4"/>
                                <w:p w14:paraId="33E2C10C" w14:textId="4E8E4AF1" w:rsidR="00B535D4" w:rsidRPr="00B535D4" w:rsidRDefault="00B535D4" w:rsidP="00B535D4"/>
                              </w:txbxContent>
                            </wps:txbx>
                            <wps:bodyPr rot="0" spcFirstLastPara="0" vertOverflow="overflow" horzOverflow="overflow" vert="horz" wrap="square" lIns="91440" tIns="36576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B9299F" id="Cuadro de texto 15" o:spid="_x0000_s1033" type="#_x0000_t202" alt="Cuadro de texto para escribir el contenido de la barra lateral" style="width:165.45pt;height:5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" filled="f" stroked="f">
                      <v:textbox inset=",28.8pt">
                        <w:txbxContent>
                          <w:p w14:paraId="12CED8FD" w14:textId="77777777" w:rsidR="00B535D4" w:rsidRDefault="00B535D4" w:rsidP="00B535D4">
                            <w:pPr>
                              <w:pStyle w:val="Ttulo1"/>
                            </w:pP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0C9CB8D" w14:textId="246721FA" w:rsidR="00B535D4" w:rsidRDefault="00B535D4" w:rsidP="00B535D4">
                            <w:pPr>
                              <w:pStyle w:val="Ttulo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F7BC5" wp14:editId="3BE26F16">
                                  <wp:extent cx="208039" cy="205353"/>
                                  <wp:effectExtent l="0" t="0" r="1905" b="444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AABF1" wp14:editId="71F31BB5">
                                  <wp:extent cx="208039" cy="205353"/>
                                  <wp:effectExtent l="0" t="0" r="1905" b="4445"/>
                                  <wp:docPr id="11" name="Imagen 1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D03546" wp14:editId="0C98B306">
                                  <wp:extent cx="208039" cy="205353"/>
                                  <wp:effectExtent l="0" t="0" r="1905" b="4445"/>
                                  <wp:docPr id="16" name="Imagen 1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96B49" wp14:editId="7115B771">
                                  <wp:extent cx="208039" cy="205353"/>
                                  <wp:effectExtent l="0" t="0" r="1905" b="4445"/>
                                  <wp:docPr id="19" name="Imagen 1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9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164324" wp14:editId="131A76FA">
                                  <wp:extent cx="208039" cy="205353"/>
                                  <wp:effectExtent l="0" t="0" r="1905" b="4445"/>
                                  <wp:docPr id="20" name="Imagen 2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n 20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6065E5" w14:textId="5BBEB1F1" w:rsidR="00B535D4" w:rsidRDefault="00B535D4" w:rsidP="00B535D4">
                            <w:pPr>
                              <w:pStyle w:val="Ttulo1"/>
                            </w:pP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7A0EC3C" w14:textId="77777777" w:rsidR="00B535D4" w:rsidRDefault="00B535D4" w:rsidP="00B535D4"/>
                          <w:p w14:paraId="3DBD5613" w14:textId="238F32E9" w:rsidR="00B535D4" w:rsidRPr="00B535D4" w:rsidRDefault="00B535D4" w:rsidP="00B535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2B196" wp14:editId="0113A169">
                                  <wp:extent cx="208039" cy="205353"/>
                                  <wp:effectExtent l="0" t="0" r="1905" b="4445"/>
                                  <wp:docPr id="21" name="Imagen 2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90BC5" wp14:editId="7565855D">
                                  <wp:extent cx="208039" cy="205353"/>
                                  <wp:effectExtent l="0" t="0" r="1905" b="4445"/>
                                  <wp:docPr id="23" name="Imagen 23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57DFE0" wp14:editId="2034635A">
                                  <wp:extent cx="208039" cy="205353"/>
                                  <wp:effectExtent l="0" t="0" r="1905" b="4445"/>
                                  <wp:docPr id="27" name="Imagen 2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69EB40" wp14:editId="1672DF28">
                                  <wp:extent cx="208039" cy="205353"/>
                                  <wp:effectExtent l="0" t="0" r="1905" b="4445"/>
                                  <wp:docPr id="28" name="Imagen 2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9137C5" wp14:editId="5C1550AA">
                                  <wp:extent cx="208039" cy="205353"/>
                                  <wp:effectExtent l="0" t="0" r="1905" b="4445"/>
                                  <wp:docPr id="32" name="Imagen 32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B5861E" w14:textId="2EE1EE5F" w:rsidR="00B535D4" w:rsidRDefault="00B535D4" w:rsidP="00B535D4">
                            <w:pPr>
                              <w:pStyle w:val="Ttulo1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94FD63A" w14:textId="77777777" w:rsidR="00CE06C3" w:rsidRDefault="00CE06C3" w:rsidP="00CE06C3"/>
                          <w:p w14:paraId="565152ED" w14:textId="56FDFFEC" w:rsidR="00CE06C3" w:rsidRPr="00B535D4" w:rsidRDefault="00CE06C3" w:rsidP="00CE06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C82EB" wp14:editId="65E747FC">
                                  <wp:extent cx="208039" cy="205353"/>
                                  <wp:effectExtent l="0" t="0" r="1905" b="4445"/>
                                  <wp:docPr id="34" name="Imagen 3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18DD9" wp14:editId="406BAEF9">
                                  <wp:extent cx="208039" cy="205353"/>
                                  <wp:effectExtent l="0" t="0" r="1905" b="4445"/>
                                  <wp:docPr id="35" name="Imagen 3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46B15" wp14:editId="562D02A8">
                                  <wp:extent cx="208039" cy="205353"/>
                                  <wp:effectExtent l="0" t="0" r="1905" b="4445"/>
                                  <wp:docPr id="36" name="Imagen 3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CBD4F4" wp14:editId="01B55A07">
                                  <wp:extent cx="208039" cy="205353"/>
                                  <wp:effectExtent l="0" t="0" r="1905" b="4445"/>
                                  <wp:docPr id="37" name="Imagen 3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B79AA" wp14:editId="5B872E4C">
                                  <wp:extent cx="208039" cy="205353"/>
                                  <wp:effectExtent l="0" t="0" r="1905" b="4445"/>
                                  <wp:docPr id="38" name="Imagen 3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D8DBD5" w14:textId="0393A09A" w:rsidR="00B535D4" w:rsidRDefault="00B535D4" w:rsidP="00B535D4">
                            <w:pPr>
                              <w:pStyle w:val="Ttulo1"/>
                            </w:pPr>
                            <w:r>
                              <w:t xml:space="preserve">Documentation </w:t>
                            </w:r>
                          </w:p>
                          <w:p w14:paraId="6C26CC33" w14:textId="77777777" w:rsidR="00CE06C3" w:rsidRDefault="00CE06C3" w:rsidP="00CE06C3"/>
                          <w:p w14:paraId="135E2CB7" w14:textId="4804686C" w:rsidR="00CE06C3" w:rsidRPr="00B535D4" w:rsidRDefault="00CE06C3" w:rsidP="00CE06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1DA42" wp14:editId="026F1B6E">
                                  <wp:extent cx="208039" cy="205353"/>
                                  <wp:effectExtent l="0" t="0" r="1905" b="4445"/>
                                  <wp:docPr id="39" name="Imagen 3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BEB67" wp14:editId="5C02C136">
                                  <wp:extent cx="208039" cy="205353"/>
                                  <wp:effectExtent l="0" t="0" r="1905" b="4445"/>
                                  <wp:docPr id="40" name="Imagen 4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B09A8" wp14:editId="526E7874">
                                  <wp:extent cx="208039" cy="205353"/>
                                  <wp:effectExtent l="0" t="0" r="1905" b="4445"/>
                                  <wp:docPr id="41" name="Imagen 4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FCEE2" wp14:editId="40809EA6">
                                  <wp:extent cx="208039" cy="205353"/>
                                  <wp:effectExtent l="0" t="0" r="1905" b="4445"/>
                                  <wp:docPr id="42" name="Imagen 42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532B89" wp14:editId="0EB9E976">
                                  <wp:extent cx="208039" cy="205353"/>
                                  <wp:effectExtent l="0" t="0" r="1905" b="4445"/>
                                  <wp:docPr id="43" name="Imagen 43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FB8216" w14:textId="0E13A006" w:rsidR="00B535D4" w:rsidRDefault="00B535D4" w:rsidP="00B535D4">
                            <w:pPr>
                              <w:pStyle w:val="Ttulo1"/>
                            </w:pPr>
                            <w:r>
                              <w:t>Testing</w:t>
                            </w:r>
                          </w:p>
                          <w:p w14:paraId="21EEAFD8" w14:textId="77777777" w:rsidR="00CE06C3" w:rsidRPr="00CE06C3" w:rsidRDefault="00CE06C3" w:rsidP="00CE06C3"/>
                          <w:p w14:paraId="2774BFFB" w14:textId="77777777" w:rsidR="00CE06C3" w:rsidRPr="00B535D4" w:rsidRDefault="00CE06C3" w:rsidP="00CE06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1ABAA" wp14:editId="3D735F1E">
                                  <wp:extent cx="208039" cy="205353"/>
                                  <wp:effectExtent l="0" t="0" r="1905" b="4445"/>
                                  <wp:docPr id="44" name="Imagen 4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4CAE2" wp14:editId="4EB7F06E">
                                  <wp:extent cx="208039" cy="205353"/>
                                  <wp:effectExtent l="0" t="0" r="1905" b="4445"/>
                                  <wp:docPr id="45" name="Imagen 4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8F8BE0" wp14:editId="7AF5B0AA">
                                  <wp:extent cx="208039" cy="205353"/>
                                  <wp:effectExtent l="0" t="0" r="1905" b="4445"/>
                                  <wp:docPr id="46" name="Imagen 4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774FA" wp14:editId="6D9F6C91">
                                  <wp:extent cx="208039" cy="205353"/>
                                  <wp:effectExtent l="0" t="0" r="1905" b="4445"/>
                                  <wp:docPr id="47" name="Imagen 4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4D709" wp14:editId="728A3E85">
                                  <wp:extent cx="208039" cy="205353"/>
                                  <wp:effectExtent l="0" t="0" r="1905" b="4445"/>
                                  <wp:docPr id="48" name="Imagen 4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1B033D" w14:textId="44F5D8F9" w:rsidR="00B535D4" w:rsidRPr="00B535D4" w:rsidRDefault="00CE06C3" w:rsidP="00CE06C3">
                            <w:r>
                              <w:t>D</w:t>
                            </w:r>
                          </w:p>
                          <w:p w14:paraId="31EF373C" w14:textId="4126B471" w:rsidR="00B535D4" w:rsidRDefault="00B535D4" w:rsidP="00B535D4"/>
                          <w:p w14:paraId="04E51D02" w14:textId="6FF569A2" w:rsidR="00B535D4" w:rsidRPr="00B535D4" w:rsidRDefault="00B535D4" w:rsidP="00B535D4"/>
                          <w:p w14:paraId="55261261" w14:textId="309BEE94" w:rsidR="00B535D4" w:rsidRDefault="00B535D4" w:rsidP="00B535D4"/>
                          <w:p w14:paraId="33E2C10C" w14:textId="4E8E4AF1" w:rsidR="00B535D4" w:rsidRPr="00B535D4" w:rsidRDefault="00B535D4" w:rsidP="00B535D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A9FB891" w14:textId="2B6789DE" w:rsidR="00C13B2F" w:rsidRDefault="00C13B2F" w:rsidP="001C62C8">
      <w:pPr>
        <w:rPr>
          <w:sz w:val="24"/>
        </w:rPr>
      </w:pPr>
    </w:p>
    <w:tbl>
      <w:tblPr>
        <w:tblStyle w:val="Tablaconcuadrcula"/>
        <w:tblW w:w="3747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525"/>
      </w:tblGrid>
      <w:tr w:rsidR="00CE06C3" w14:paraId="668ADECE" w14:textId="77777777" w:rsidTr="00532743">
        <w:trPr>
          <w:trHeight w:val="9316"/>
        </w:trPr>
        <w:tc>
          <w:tcPr>
            <w:tcW w:w="222" w:type="dxa"/>
          </w:tcPr>
          <w:p w14:paraId="7C98C0D1" w14:textId="77777777" w:rsidR="00CE06C3" w:rsidRDefault="00CE06C3" w:rsidP="008A6962">
            <w:pPr>
              <w:rPr>
                <w:sz w:val="24"/>
              </w:rPr>
            </w:pPr>
          </w:p>
        </w:tc>
        <w:tc>
          <w:tcPr>
            <w:tcW w:w="3525" w:type="dxa"/>
            <w:shd w:val="clear" w:color="auto" w:fill="3F1D5A" w:themeFill="accent1"/>
          </w:tcPr>
          <w:p w14:paraId="0B2A083E" w14:textId="7D49A9C8" w:rsidR="00CE06C3" w:rsidRDefault="00693049" w:rsidP="008A6962">
            <w:pPr>
              <w:rPr>
                <w:sz w:val="24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036AF9" wp14:editId="221213FB">
                      <wp:simplePos x="0" y="0"/>
                      <wp:positionH relativeFrom="column">
                        <wp:posOffset>2211694</wp:posOffset>
                      </wp:positionH>
                      <wp:positionV relativeFrom="paragraph">
                        <wp:posOffset>-3875</wp:posOffset>
                      </wp:positionV>
                      <wp:extent cx="4273658" cy="8744919"/>
                      <wp:effectExtent l="0" t="0" r="12700" b="18415"/>
                      <wp:wrapNone/>
                      <wp:docPr id="610" name="Cuadro de texto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3658" cy="87449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DF45FD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84DF1">
                                    <w:rPr>
                                      <w:sz w:val="22"/>
                                      <w:szCs w:val="22"/>
                                    </w:rPr>
                                    <w:t>Describe your endpoints (back-end)</w:t>
                                  </w:r>
                                </w:p>
                                <w:p w14:paraId="458CD5E0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6F5B97B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4DF1">
                                    <w:rPr>
                                      <w:sz w:val="18"/>
                                      <w:szCs w:val="18"/>
                                    </w:rPr>
                                    <w:t>&lt;put images of your code&gt;</w:t>
                                  </w:r>
                                </w:p>
                                <w:p w14:paraId="5BD98BFB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3DC1664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D53DDFB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577D65A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84DF1">
                                    <w:rPr>
                                      <w:sz w:val="22"/>
                                      <w:szCs w:val="22"/>
                                    </w:rPr>
                                    <w:t>Describe your user interface (React)</w:t>
                                  </w:r>
                                </w:p>
                                <w:p w14:paraId="21671164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A12E2E0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4DF1">
                                    <w:rPr>
                                      <w:sz w:val="18"/>
                                      <w:szCs w:val="18"/>
                                    </w:rPr>
                                    <w:t>&lt;put an image of your login interface&gt;</w:t>
                                  </w:r>
                                </w:p>
                                <w:p w14:paraId="11967209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3A181C2" w14:textId="65AB5511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8EB5E2A" w14:textId="78886E29" w:rsidR="00693049" w:rsidRDefault="00693049" w:rsidP="00693049"/>
                                <w:p w14:paraId="24F7134E" w14:textId="35AC6D48" w:rsidR="00693049" w:rsidRDefault="00693049" w:rsidP="00693049"/>
                                <w:p w14:paraId="32E923BF" w14:textId="350D1FE4" w:rsidR="00693049" w:rsidRDefault="00693049" w:rsidP="00693049"/>
                                <w:p w14:paraId="538D4EEF" w14:textId="77777777" w:rsidR="00693049" w:rsidRPr="00693049" w:rsidRDefault="00693049" w:rsidP="00693049"/>
                                <w:p w14:paraId="75FBDC0B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84DF1">
                                    <w:rPr>
                                      <w:sz w:val="22"/>
                                      <w:szCs w:val="22"/>
                                    </w:rPr>
                                    <w:t>Conclusions</w:t>
                                  </w:r>
                                </w:p>
                                <w:p w14:paraId="5A3599C4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58D323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4DF1">
                                    <w:rPr>
                                      <w:sz w:val="18"/>
                                      <w:szCs w:val="18"/>
                                    </w:rPr>
                                    <w:t>&lt;</w:t>
                                  </w:r>
                                  <w:r w:rsidRPr="00984DF1">
                                    <w:rPr>
                                      <w:rFonts w:ascii="Helvetica" w:hAnsi="Helvetica" w:cs="Helvetica"/>
                                      <w:color w:val="000000"/>
                                      <w:spacing w:val="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A conclusion is the final piece of writing in a research paper, essay, or article that summarizes the entire work&gt;</w:t>
                                  </w:r>
                                </w:p>
                                <w:p w14:paraId="55EE3087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458F8D7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8266755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9CFB72C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7B9146A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A3094F0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5C78D3D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5D828ED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755647B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2E2744B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35E472E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2415977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BA8C4E0" w14:textId="72DD638F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Next steps</w:t>
                                  </w:r>
                                </w:p>
                                <w:p w14:paraId="24959314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38279B" w14:textId="017F76E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4DF1">
                                    <w:rPr>
                                      <w:sz w:val="18"/>
                                      <w:szCs w:val="18"/>
                                    </w:rPr>
                                    <w:t>&lt;</w:t>
                                  </w:r>
                                  <w:r w:rsidRPr="00B535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write </w:t>
                                  </w:r>
                                  <w:r w:rsidRPr="00B535D4">
                                    <w:rPr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next activities </w:t>
                                  </w:r>
                                  <w:r w:rsidRPr="00B535D4">
                                    <w:rPr>
                                      <w:sz w:val="18"/>
                                      <w:szCs w:val="18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develop</w:t>
                                  </w:r>
                                  <w:r w:rsidRPr="00984DF1">
                                    <w:rPr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  <w:p w14:paraId="1A5427C6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810CD38" w14:textId="77777777" w:rsidR="00693049" w:rsidRDefault="006930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36AF9" id="Cuadro de texto 610" o:spid="_x0000_s1034" type="#_x0000_t202" style="position:absolute;margin-left:174.15pt;margin-top:-.3pt;width:336.5pt;height:68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3BPQIAAIQ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" fillcolor="white [3201]" strokeweight=".5pt">
                      <v:textbox>
                        <w:txbxContent>
                          <w:p w14:paraId="39DF45FD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 w:rsidRPr="00984DF1">
                              <w:rPr>
                                <w:sz w:val="22"/>
                                <w:szCs w:val="22"/>
                              </w:rPr>
                              <w:t>Describe your endpoints (back-end)</w:t>
                            </w:r>
                          </w:p>
                          <w:p w14:paraId="458CD5E0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6F5B97B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4DF1">
                              <w:rPr>
                                <w:sz w:val="18"/>
                                <w:szCs w:val="18"/>
                              </w:rPr>
                              <w:t>&lt;put images of your code&gt;</w:t>
                            </w:r>
                          </w:p>
                          <w:p w14:paraId="5BD98BFB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DC1664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53DDFB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77D65A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 w:rsidRPr="00984DF1">
                              <w:rPr>
                                <w:sz w:val="22"/>
                                <w:szCs w:val="22"/>
                              </w:rPr>
                              <w:t>Describe your user interface (React)</w:t>
                            </w:r>
                          </w:p>
                          <w:p w14:paraId="21671164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A12E2E0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4DF1">
                              <w:rPr>
                                <w:sz w:val="18"/>
                                <w:szCs w:val="18"/>
                              </w:rPr>
                              <w:t>&lt;put an image of your login interface&gt;</w:t>
                            </w:r>
                          </w:p>
                          <w:p w14:paraId="11967209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A181C2" w14:textId="65AB5511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EB5E2A" w14:textId="78886E29" w:rsidR="00693049" w:rsidRDefault="00693049" w:rsidP="00693049"/>
                          <w:p w14:paraId="24F7134E" w14:textId="35AC6D48" w:rsidR="00693049" w:rsidRDefault="00693049" w:rsidP="00693049"/>
                          <w:p w14:paraId="32E923BF" w14:textId="350D1FE4" w:rsidR="00693049" w:rsidRDefault="00693049" w:rsidP="00693049"/>
                          <w:p w14:paraId="538D4EEF" w14:textId="77777777" w:rsidR="00693049" w:rsidRPr="00693049" w:rsidRDefault="00693049" w:rsidP="00693049"/>
                          <w:p w14:paraId="75FBDC0B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 w:rsidRPr="00984DF1">
                              <w:rPr>
                                <w:sz w:val="22"/>
                                <w:szCs w:val="22"/>
                              </w:rPr>
                              <w:t>Conclusions</w:t>
                            </w:r>
                          </w:p>
                          <w:p w14:paraId="5A3599C4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58D323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4DF1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 w:rsidRPr="00984DF1">
                              <w:rPr>
                                <w:rFonts w:ascii="Helvetica" w:hAnsi="Helvetica" w:cs="Helvetica"/>
                                <w:color w:val="000000"/>
                                <w:spacing w:val="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 conclusion is the final piece of writing in a research paper, essay, or article that summarizes the entire work&gt;</w:t>
                            </w:r>
                          </w:p>
                          <w:p w14:paraId="55EE3087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58F8D7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8266755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9CFB72C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7B9146A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3094F0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C78D3D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D828ED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55647B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E2744B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35E472E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415977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A8C4E0" w14:textId="72DD638F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Next steps</w:t>
                            </w:r>
                          </w:p>
                          <w:p w14:paraId="24959314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38279B" w14:textId="017F76E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4DF1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 w:rsidRPr="00B535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write </w:t>
                            </w:r>
                            <w:r w:rsidRPr="00B535D4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next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activities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5D4">
                              <w:rPr>
                                <w:sz w:val="18"/>
                                <w:szCs w:val="18"/>
                              </w:rPr>
                              <w:t xml:space="preserve">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develop</w:t>
                            </w:r>
                            <w:r w:rsidRPr="00984DF1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A5427C6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10CD38" w14:textId="77777777" w:rsidR="00693049" w:rsidRDefault="00693049"/>
                        </w:txbxContent>
                      </v:textbox>
                    </v:shape>
                  </w:pict>
                </mc:Fallback>
              </mc:AlternateContent>
            </w:r>
            <w:r w:rsidR="00CE06C3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8926C16" wp14:editId="24496D5F">
                      <wp:simplePos x="0" y="0"/>
                      <wp:positionH relativeFrom="column">
                        <wp:posOffset>318296</wp:posOffset>
                      </wp:positionH>
                      <wp:positionV relativeFrom="paragraph">
                        <wp:posOffset>162732</wp:posOffset>
                      </wp:positionV>
                      <wp:extent cx="1464590" cy="697424"/>
                      <wp:effectExtent l="0" t="0" r="0" b="7620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590" cy="697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55AA71" w14:textId="70D9B70B" w:rsidR="00CE06C3" w:rsidRPr="00CE06C3" w:rsidRDefault="00CE06C3" w:rsidP="00CE06C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6C3">
                                    <w:rPr>
                                      <w:color w:val="FFFFFF" w:themeColor="background1"/>
                                    </w:rPr>
                                    <w:t xml:space="preserve">My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Soft</w:t>
                                  </w:r>
                                  <w:r w:rsidRPr="00CE06C3">
                                    <w:rPr>
                                      <w:color w:val="FFFFFF" w:themeColor="background1"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926C16" id="Cuadro de texto 50" o:spid="_x0000_s1035" type="#_x0000_t202" style="position:absolute;margin-left:25.05pt;margin-top:12.8pt;width:115.3pt;height:54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" filled="f" stroked="f" strokeweight=".5pt">
                      <v:textbox>
                        <w:txbxContent>
                          <w:p w14:paraId="4455AA71" w14:textId="70D9B70B" w:rsidR="00CE06C3" w:rsidRPr="00CE06C3" w:rsidRDefault="00CE06C3" w:rsidP="00CE06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6C3">
                              <w:rPr>
                                <w:color w:val="FFFFFF" w:themeColor="background1"/>
                              </w:rPr>
                              <w:t xml:space="preserve">My </w:t>
                            </w:r>
                            <w:r>
                              <w:rPr>
                                <w:color w:val="FFFFFF" w:themeColor="background1"/>
                              </w:rPr>
                              <w:t>Soft</w:t>
                            </w:r>
                            <w:r w:rsidRPr="00CE06C3">
                              <w:rPr>
                                <w:color w:val="FFFFFF" w:themeColor="background1"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06C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FF5A636" wp14:editId="7DF63124">
                      <wp:extent cx="2101756" cy="952500"/>
                      <wp:effectExtent l="0" t="0" r="0" b="0"/>
                      <wp:docPr id="51" name="Cuadro de texto 51" descr="Cuadro de texto para escribir el título de la barra later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66821" w14:textId="77777777" w:rsidR="00CE06C3" w:rsidRDefault="00CE06C3" w:rsidP="00CE06C3">
                                  <w:r>
                                    <w:t>M</w:t>
                                  </w:r>
                                </w:p>
                                <w:p w14:paraId="59B57CF9" w14:textId="77777777" w:rsidR="00CE06C3" w:rsidRPr="005D120C" w:rsidRDefault="00CE06C3" w:rsidP="00CE06C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color w:val="F3642C" w:themeColor="text2"/>
                                    </w:rPr>
                                    <w:t>MMy</w:t>
                                  </w:r>
                                  <w:proofErr w:type="spellEnd"/>
                                  <w:r>
                                    <w:rPr>
                                      <w:color w:val="F3642C" w:themeColor="text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3642C" w:themeColor="text2"/>
                                    </w:rPr>
                                    <w:t>ddfdsfd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640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F5A636" id="Cuadro de texto 51" o:spid="_x0000_s1036" type="#_x0000_t202" alt="Cuadro de texto para escribir el título de la barra lateral" style="width:165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" filled="f" stroked="f">
                      <v:textbox inset=",5.04pt">
                        <w:txbxContent>
                          <w:p w14:paraId="1E666821" w14:textId="77777777" w:rsidR="00CE06C3" w:rsidRDefault="00CE06C3" w:rsidP="00CE06C3">
                            <w:r>
                              <w:t>M</w:t>
                            </w:r>
                          </w:p>
                          <w:p w14:paraId="59B57CF9" w14:textId="77777777" w:rsidR="00CE06C3" w:rsidRPr="005D120C" w:rsidRDefault="00CE06C3" w:rsidP="00CE06C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3642C" w:themeColor="text2"/>
                              </w:rPr>
                              <w:t>MMy</w:t>
                            </w:r>
                            <w:proofErr w:type="spellEnd"/>
                            <w:r>
                              <w:rPr>
                                <w:color w:val="F3642C" w:themeColor="tex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642C" w:themeColor="text2"/>
                              </w:rPr>
                              <w:t>ddfdsfd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E06C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8C835E0" wp14:editId="21B3E8B7">
                      <wp:extent cx="2101215" cy="7590295"/>
                      <wp:effectExtent l="0" t="0" r="0" b="0"/>
                      <wp:docPr id="52" name="Cuadro de texto 52" descr="Cuadro de texto para escribir el contenido de la barra later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215" cy="7590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D0F9AC" w14:textId="55347D73" w:rsidR="00CE06C3" w:rsidRPr="00532743" w:rsidRDefault="00CE06C3" w:rsidP="00CE06C3">
                                  <w:pPr>
                                    <w:pStyle w:val="Ttulo1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532743">
                                    <w:rPr>
                                      <w:sz w:val="20"/>
                                      <w:szCs w:val="24"/>
                                    </w:rPr>
                                    <w:t>Innovation</w:t>
                                  </w:r>
                                </w:p>
                                <w:p w14:paraId="4C0730E6" w14:textId="77777777" w:rsidR="00CE06C3" w:rsidRPr="00532743" w:rsidRDefault="00CE06C3" w:rsidP="00CE06C3">
                                  <w:pPr>
                                    <w:pStyle w:val="Ttulo1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18256DB4" wp14:editId="6EEE63FC">
                                        <wp:extent cx="208039" cy="205353"/>
                                        <wp:effectExtent l="0" t="0" r="1905" b="4445"/>
                                        <wp:docPr id="553" name="Imagen 5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n 10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4A7EB355" wp14:editId="79B29639">
                                        <wp:extent cx="208039" cy="205353"/>
                                        <wp:effectExtent l="0" t="0" r="1905" b="4445"/>
                                        <wp:docPr id="554" name="Imagen 55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n 1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5339FA73" wp14:editId="7249DD6C">
                                        <wp:extent cx="208039" cy="205353"/>
                                        <wp:effectExtent l="0" t="0" r="1905" b="4445"/>
                                        <wp:docPr id="555" name="Imagen 55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n 16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16C07BA9" wp14:editId="7154CCF2">
                                        <wp:extent cx="208039" cy="205353"/>
                                        <wp:effectExtent l="0" t="0" r="1905" b="4445"/>
                                        <wp:docPr id="556" name="Imagen 55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Imagen 19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5D4755DA" wp14:editId="14B56271">
                                        <wp:extent cx="208039" cy="205353"/>
                                        <wp:effectExtent l="0" t="0" r="1905" b="4445"/>
                                        <wp:docPr id="557" name="Imagen 55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n 20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AEBB33B" w14:textId="1FA650F7" w:rsidR="00CE06C3" w:rsidRPr="00532743" w:rsidRDefault="00CE06C3" w:rsidP="00CE06C3">
                                  <w:pPr>
                                    <w:pStyle w:val="Ttulo1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532743">
                                    <w:rPr>
                                      <w:sz w:val="20"/>
                                      <w:szCs w:val="24"/>
                                    </w:rPr>
                                    <w:t>Teamwork</w:t>
                                  </w:r>
                                </w:p>
                                <w:p w14:paraId="4F47C9CE" w14:textId="77777777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015C8D8" w14:textId="77777777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D8E3F27" wp14:editId="25197431">
                                        <wp:extent cx="208039" cy="205353"/>
                                        <wp:effectExtent l="0" t="0" r="1905" b="4445"/>
                                        <wp:docPr id="558" name="Imagen 55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C8B380B" wp14:editId="63F1D955">
                                        <wp:extent cx="208039" cy="205353"/>
                                        <wp:effectExtent l="0" t="0" r="1905" b="4445"/>
                                        <wp:docPr id="559" name="Imagen 55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02B7BD4" wp14:editId="2F3A47B6">
                                        <wp:extent cx="208039" cy="205353"/>
                                        <wp:effectExtent l="0" t="0" r="1905" b="4445"/>
                                        <wp:docPr id="560" name="Imagen 56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9DDE6D5" wp14:editId="00ED71CB">
                                        <wp:extent cx="208039" cy="205353"/>
                                        <wp:effectExtent l="0" t="0" r="1905" b="4445"/>
                                        <wp:docPr id="561" name="Imagen 56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0332840" wp14:editId="359BFF3C">
                                        <wp:extent cx="208039" cy="205353"/>
                                        <wp:effectExtent l="0" t="0" r="1905" b="4445"/>
                                        <wp:docPr id="562" name="Imagen 562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3C5BE0F" w14:textId="77777777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Willing to accept feedback</w:t>
                                  </w:r>
                                </w:p>
                                <w:p w14:paraId="7924F9E8" w14:textId="060462CD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C70CFF5" wp14:editId="1EE6C9EA">
                                        <wp:extent cx="208039" cy="205353"/>
                                        <wp:effectExtent l="0" t="0" r="1905" b="4445"/>
                                        <wp:docPr id="564" name="Imagen 56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6DCDCAB" wp14:editId="320A4A9D">
                                        <wp:extent cx="208039" cy="205353"/>
                                        <wp:effectExtent l="0" t="0" r="1905" b="4445"/>
                                        <wp:docPr id="565" name="Imagen 56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FDD2F3E" wp14:editId="736A3EED">
                                        <wp:extent cx="208039" cy="205353"/>
                                        <wp:effectExtent l="0" t="0" r="1905" b="4445"/>
                                        <wp:docPr id="566" name="Imagen 56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DFD0F65" wp14:editId="004474EE">
                                        <wp:extent cx="208039" cy="205353"/>
                                        <wp:effectExtent l="0" t="0" r="1905" b="4445"/>
                                        <wp:docPr id="567" name="Imagen 56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32743"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14F12E9" wp14:editId="01955694">
                                        <wp:extent cx="208039" cy="205353"/>
                                        <wp:effectExtent l="0" t="0" r="1905" b="4445"/>
                                        <wp:docPr id="579" name="Imagen 57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32743" w:rsidRPr="0053274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7B25752" w14:textId="6ECD8473" w:rsidR="00CE06C3" w:rsidRPr="00532743" w:rsidRDefault="00CE06C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Logical thinking</w:t>
                                  </w:r>
                                </w:p>
                                <w:p w14:paraId="5D5F105C" w14:textId="79DAAB66" w:rsidR="00532743" w:rsidRPr="00532743" w:rsidRDefault="00532743" w:rsidP="005327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4C9F3CD" wp14:editId="229ABBA4">
                                        <wp:extent cx="208039" cy="205353"/>
                                        <wp:effectExtent l="0" t="0" r="1905" b="4445"/>
                                        <wp:docPr id="580" name="Imagen 58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51D56F3" wp14:editId="719D6FFB">
                                        <wp:extent cx="208039" cy="205353"/>
                                        <wp:effectExtent l="0" t="0" r="1905" b="4445"/>
                                        <wp:docPr id="581" name="Imagen 58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FDDE9DE" wp14:editId="3F61C2E3">
                                        <wp:extent cx="208039" cy="205353"/>
                                        <wp:effectExtent l="0" t="0" r="1905" b="4445"/>
                                        <wp:docPr id="582" name="Imagen 582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47E651E" wp14:editId="1FFA03E5">
                                        <wp:extent cx="208039" cy="205353"/>
                                        <wp:effectExtent l="0" t="0" r="1905" b="4445"/>
                                        <wp:docPr id="583" name="Imagen 583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574336B" wp14:editId="65E577CB">
                                        <wp:extent cx="208039" cy="205353"/>
                                        <wp:effectExtent l="0" t="0" r="1905" b="4445"/>
                                        <wp:docPr id="584" name="Imagen 58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1221DEB" w14:textId="7B732AC6" w:rsidR="00CE06C3" w:rsidRPr="00532743" w:rsidRDefault="00CE06C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Problem solving</w:t>
                                  </w:r>
                                </w:p>
                                <w:p w14:paraId="15F8FD96" w14:textId="77777777" w:rsidR="00532743" w:rsidRPr="00532743" w:rsidRDefault="00532743" w:rsidP="005327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C25305F" wp14:editId="09BD6DEE">
                                        <wp:extent cx="208039" cy="205353"/>
                                        <wp:effectExtent l="0" t="0" r="1905" b="4445"/>
                                        <wp:docPr id="585" name="Imagen 58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32EE687" wp14:editId="794EA32E">
                                        <wp:extent cx="208039" cy="205353"/>
                                        <wp:effectExtent l="0" t="0" r="1905" b="4445"/>
                                        <wp:docPr id="586" name="Imagen 58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8D70941" wp14:editId="4C8AF208">
                                        <wp:extent cx="208039" cy="205353"/>
                                        <wp:effectExtent l="0" t="0" r="1905" b="4445"/>
                                        <wp:docPr id="587" name="Imagen 58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973FA92" wp14:editId="41606877">
                                        <wp:extent cx="208039" cy="205353"/>
                                        <wp:effectExtent l="0" t="0" r="1905" b="4445"/>
                                        <wp:docPr id="588" name="Imagen 58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A946444" wp14:editId="19D73FAD">
                                        <wp:extent cx="208039" cy="205353"/>
                                        <wp:effectExtent l="0" t="0" r="1905" b="4445"/>
                                        <wp:docPr id="589" name="Imagen 58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C3CDD0D" w14:textId="706A082F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Follow rules</w:t>
                                  </w:r>
                                </w:p>
                                <w:p w14:paraId="2EC8DF0C" w14:textId="6B219F75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3EF2C04" wp14:editId="09784722">
                                        <wp:extent cx="208039" cy="205353"/>
                                        <wp:effectExtent l="0" t="0" r="1905" b="4445"/>
                                        <wp:docPr id="590" name="Imagen 59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64DA73C" wp14:editId="4C15985D">
                                        <wp:extent cx="208039" cy="205353"/>
                                        <wp:effectExtent l="0" t="0" r="1905" b="4445"/>
                                        <wp:docPr id="591" name="Imagen 59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3831361" wp14:editId="068B6A27">
                                        <wp:extent cx="208039" cy="205353"/>
                                        <wp:effectExtent l="0" t="0" r="1905" b="4445"/>
                                        <wp:docPr id="592" name="Imagen 592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D73FBAA" wp14:editId="558A63A7">
                                        <wp:extent cx="208039" cy="205353"/>
                                        <wp:effectExtent l="0" t="0" r="1905" b="4445"/>
                                        <wp:docPr id="593" name="Imagen 593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91DCEAB" wp14:editId="478E3729">
                                        <wp:extent cx="208039" cy="205353"/>
                                        <wp:effectExtent l="0" t="0" r="1905" b="4445"/>
                                        <wp:docPr id="594" name="Imagen 59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51ABC4F" w14:textId="4291E262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Good attitude</w:t>
                                  </w:r>
                                </w:p>
                                <w:p w14:paraId="71A6B1AD" w14:textId="32E53B55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F220D10" wp14:editId="785BE8D7">
                                        <wp:extent cx="208039" cy="205353"/>
                                        <wp:effectExtent l="0" t="0" r="1905" b="4445"/>
                                        <wp:docPr id="595" name="Imagen 59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9006BA0" wp14:editId="202DCC24">
                                        <wp:extent cx="208039" cy="205353"/>
                                        <wp:effectExtent l="0" t="0" r="1905" b="4445"/>
                                        <wp:docPr id="596" name="Imagen 59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7FD5407" wp14:editId="6C8D46F0">
                                        <wp:extent cx="208039" cy="205353"/>
                                        <wp:effectExtent l="0" t="0" r="1905" b="4445"/>
                                        <wp:docPr id="597" name="Imagen 59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2E76073" wp14:editId="016BC79D">
                                        <wp:extent cx="208039" cy="205353"/>
                                        <wp:effectExtent l="0" t="0" r="1905" b="4445"/>
                                        <wp:docPr id="598" name="Imagen 59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ED58F7B" wp14:editId="01EE2A10">
                                        <wp:extent cx="208039" cy="205353"/>
                                        <wp:effectExtent l="0" t="0" r="1905" b="4445"/>
                                        <wp:docPr id="599" name="Imagen 59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ABCBF80" w14:textId="7EE7A4BF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Work-life balance</w:t>
                                  </w:r>
                                </w:p>
                                <w:p w14:paraId="17A829A0" w14:textId="74205E5C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8D0EA4F" wp14:editId="21B987FB">
                                        <wp:extent cx="208039" cy="205353"/>
                                        <wp:effectExtent l="0" t="0" r="1905" b="4445"/>
                                        <wp:docPr id="600" name="Imagen 60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5A27343" wp14:editId="242CAB55">
                                        <wp:extent cx="208039" cy="205353"/>
                                        <wp:effectExtent l="0" t="0" r="1905" b="4445"/>
                                        <wp:docPr id="601" name="Imagen 60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0B5951F" wp14:editId="3126BDC6">
                                        <wp:extent cx="208039" cy="205353"/>
                                        <wp:effectExtent l="0" t="0" r="1905" b="4445"/>
                                        <wp:docPr id="602" name="Imagen 602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64B23E8" wp14:editId="7BAD3FFD">
                                        <wp:extent cx="208039" cy="205353"/>
                                        <wp:effectExtent l="0" t="0" r="1905" b="4445"/>
                                        <wp:docPr id="603" name="Imagen 603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07CBC67" wp14:editId="0C54A00D">
                                        <wp:extent cx="208039" cy="205353"/>
                                        <wp:effectExtent l="0" t="0" r="1905" b="4445"/>
                                        <wp:docPr id="604" name="Imagen 60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8603EB" w14:textId="21C51A5C" w:rsid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Works well under pressure</w:t>
                                  </w:r>
                                </w:p>
                                <w:p w14:paraId="2190F1BF" w14:textId="5096FA50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0DA54E" wp14:editId="658B7DCC">
                                        <wp:extent cx="208039" cy="205353"/>
                                        <wp:effectExtent l="0" t="0" r="1905" b="4445"/>
                                        <wp:docPr id="605" name="Imagen 60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65DA7F" wp14:editId="657BF661">
                                        <wp:extent cx="208039" cy="205353"/>
                                        <wp:effectExtent l="0" t="0" r="1905" b="4445"/>
                                        <wp:docPr id="606" name="Imagen 60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A7C293" wp14:editId="41E06B5A">
                                        <wp:extent cx="208039" cy="205353"/>
                                        <wp:effectExtent l="0" t="0" r="1905" b="4445"/>
                                        <wp:docPr id="607" name="Imagen 60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832F64" wp14:editId="18BDE50C">
                                        <wp:extent cx="208039" cy="205353"/>
                                        <wp:effectExtent l="0" t="0" r="1905" b="4445"/>
                                        <wp:docPr id="608" name="Imagen 60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08CF68" wp14:editId="15099EA7">
                                        <wp:extent cx="208039" cy="205353"/>
                                        <wp:effectExtent l="0" t="0" r="1905" b="4445"/>
                                        <wp:docPr id="609" name="Imagen 60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46428D4" w14:textId="77777777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17F3C96" w14:textId="77777777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440BCD" w14:textId="77777777" w:rsidR="00CE06C3" w:rsidRDefault="00CE06C3" w:rsidP="00CE06C3"/>
                                <w:p w14:paraId="528591FC" w14:textId="77777777" w:rsidR="00CE06C3" w:rsidRPr="00B535D4" w:rsidRDefault="00CE06C3" w:rsidP="00CE06C3"/>
                              </w:txbxContent>
                            </wps:txbx>
                            <wps:bodyPr rot="0" spcFirstLastPara="0" vertOverflow="overflow" horzOverflow="overflow" vert="horz" wrap="square" lIns="91440" tIns="36576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C835E0" id="Cuadro de texto 52" o:spid="_x0000_s1037" type="#_x0000_t202" alt="Cuadro de texto para escribir el contenido de la barra lateral" style="width:165.45pt;height:5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" filled="f" stroked="f">
                      <v:textbox inset=",28.8pt">
                        <w:txbxContent>
                          <w:p w14:paraId="60D0F9AC" w14:textId="55347D73" w:rsidR="00CE06C3" w:rsidRPr="00532743" w:rsidRDefault="00CE06C3" w:rsidP="00CE06C3">
                            <w:pPr>
                              <w:pStyle w:val="Ttulo1"/>
                              <w:rPr>
                                <w:sz w:val="20"/>
                                <w:szCs w:val="24"/>
                              </w:rPr>
                            </w:pPr>
                            <w:r w:rsidRPr="00532743">
                              <w:rPr>
                                <w:sz w:val="20"/>
                                <w:szCs w:val="24"/>
                              </w:rPr>
                              <w:t>Innovation</w:t>
                            </w:r>
                          </w:p>
                          <w:p w14:paraId="4C0730E6" w14:textId="77777777" w:rsidR="00CE06C3" w:rsidRPr="00532743" w:rsidRDefault="00CE06C3" w:rsidP="00CE06C3">
                            <w:pPr>
                              <w:pStyle w:val="Ttulo1"/>
                              <w:rPr>
                                <w:sz w:val="20"/>
                                <w:szCs w:val="24"/>
                              </w:rPr>
                            </w:pPr>
                            <w:r w:rsidRPr="00532743"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18256DB4" wp14:editId="6EEE63FC">
                                  <wp:extent cx="208039" cy="205353"/>
                                  <wp:effectExtent l="0" t="0" r="1905" b="4445"/>
                                  <wp:docPr id="553" name="Imagen 5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4A7EB355" wp14:editId="79B29639">
                                  <wp:extent cx="208039" cy="205353"/>
                                  <wp:effectExtent l="0" t="0" r="1905" b="4445"/>
                                  <wp:docPr id="554" name="Imagen 55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5339FA73" wp14:editId="7249DD6C">
                                  <wp:extent cx="208039" cy="205353"/>
                                  <wp:effectExtent l="0" t="0" r="1905" b="4445"/>
                                  <wp:docPr id="555" name="Imagen 55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16C07BA9" wp14:editId="7154CCF2">
                                  <wp:extent cx="208039" cy="205353"/>
                                  <wp:effectExtent l="0" t="0" r="1905" b="4445"/>
                                  <wp:docPr id="556" name="Imagen 55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9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5D4755DA" wp14:editId="14B56271">
                                  <wp:extent cx="208039" cy="205353"/>
                                  <wp:effectExtent l="0" t="0" r="1905" b="4445"/>
                                  <wp:docPr id="557" name="Imagen 55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n 20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BB33B" w14:textId="1FA650F7" w:rsidR="00CE06C3" w:rsidRPr="00532743" w:rsidRDefault="00CE06C3" w:rsidP="00CE06C3">
                            <w:pPr>
                              <w:pStyle w:val="Ttulo1"/>
                              <w:rPr>
                                <w:sz w:val="20"/>
                                <w:szCs w:val="24"/>
                              </w:rPr>
                            </w:pPr>
                            <w:r w:rsidRPr="00532743">
                              <w:rPr>
                                <w:sz w:val="20"/>
                                <w:szCs w:val="24"/>
                              </w:rPr>
                              <w:t>Teamwork</w:t>
                            </w:r>
                          </w:p>
                          <w:p w14:paraId="4F47C9CE" w14:textId="77777777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5C8D8" w14:textId="77777777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D8E3F27" wp14:editId="25197431">
                                  <wp:extent cx="208039" cy="205353"/>
                                  <wp:effectExtent l="0" t="0" r="1905" b="4445"/>
                                  <wp:docPr id="558" name="Imagen 55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8B380B" wp14:editId="63F1D955">
                                  <wp:extent cx="208039" cy="205353"/>
                                  <wp:effectExtent l="0" t="0" r="1905" b="4445"/>
                                  <wp:docPr id="559" name="Imagen 55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2B7BD4" wp14:editId="2F3A47B6">
                                  <wp:extent cx="208039" cy="205353"/>
                                  <wp:effectExtent l="0" t="0" r="1905" b="4445"/>
                                  <wp:docPr id="560" name="Imagen 56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9DDE6D5" wp14:editId="00ED71CB">
                                  <wp:extent cx="208039" cy="205353"/>
                                  <wp:effectExtent l="0" t="0" r="1905" b="4445"/>
                                  <wp:docPr id="561" name="Imagen 56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0332840" wp14:editId="359BFF3C">
                                  <wp:extent cx="208039" cy="205353"/>
                                  <wp:effectExtent l="0" t="0" r="1905" b="4445"/>
                                  <wp:docPr id="562" name="Imagen 562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C5BE0F" w14:textId="77777777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Willing to accept feedback</w:t>
                            </w:r>
                          </w:p>
                          <w:p w14:paraId="7924F9E8" w14:textId="060462CD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C70CFF5" wp14:editId="1EE6C9EA">
                                  <wp:extent cx="208039" cy="205353"/>
                                  <wp:effectExtent l="0" t="0" r="1905" b="4445"/>
                                  <wp:docPr id="564" name="Imagen 56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6DCDCAB" wp14:editId="320A4A9D">
                                  <wp:extent cx="208039" cy="205353"/>
                                  <wp:effectExtent l="0" t="0" r="1905" b="4445"/>
                                  <wp:docPr id="565" name="Imagen 56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FDD2F3E" wp14:editId="736A3EED">
                                  <wp:extent cx="208039" cy="205353"/>
                                  <wp:effectExtent l="0" t="0" r="1905" b="4445"/>
                                  <wp:docPr id="566" name="Imagen 56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DFD0F65" wp14:editId="004474EE">
                                  <wp:extent cx="208039" cy="205353"/>
                                  <wp:effectExtent l="0" t="0" r="1905" b="4445"/>
                                  <wp:docPr id="567" name="Imagen 56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2743"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14F12E9" wp14:editId="01955694">
                                  <wp:extent cx="208039" cy="205353"/>
                                  <wp:effectExtent l="0" t="0" r="1905" b="4445"/>
                                  <wp:docPr id="579" name="Imagen 57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2743" w:rsidRPr="0053274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B25752" w14:textId="6ECD8473" w:rsidR="00CE06C3" w:rsidRPr="00532743" w:rsidRDefault="00CE06C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Logical thinking</w:t>
                            </w:r>
                          </w:p>
                          <w:p w14:paraId="5D5F105C" w14:textId="79DAAB66" w:rsidR="00532743" w:rsidRPr="00532743" w:rsidRDefault="00532743" w:rsidP="00532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4C9F3CD" wp14:editId="229ABBA4">
                                  <wp:extent cx="208039" cy="205353"/>
                                  <wp:effectExtent l="0" t="0" r="1905" b="4445"/>
                                  <wp:docPr id="580" name="Imagen 58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51D56F3" wp14:editId="719D6FFB">
                                  <wp:extent cx="208039" cy="205353"/>
                                  <wp:effectExtent l="0" t="0" r="1905" b="4445"/>
                                  <wp:docPr id="581" name="Imagen 58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FDDE9DE" wp14:editId="3F61C2E3">
                                  <wp:extent cx="208039" cy="205353"/>
                                  <wp:effectExtent l="0" t="0" r="1905" b="4445"/>
                                  <wp:docPr id="582" name="Imagen 582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47E651E" wp14:editId="1FFA03E5">
                                  <wp:extent cx="208039" cy="205353"/>
                                  <wp:effectExtent l="0" t="0" r="1905" b="4445"/>
                                  <wp:docPr id="583" name="Imagen 583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574336B" wp14:editId="65E577CB">
                                  <wp:extent cx="208039" cy="205353"/>
                                  <wp:effectExtent l="0" t="0" r="1905" b="4445"/>
                                  <wp:docPr id="584" name="Imagen 58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1221DEB" w14:textId="7B732AC6" w:rsidR="00CE06C3" w:rsidRPr="00532743" w:rsidRDefault="00CE06C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15F8FD96" w14:textId="77777777" w:rsidR="00532743" w:rsidRPr="00532743" w:rsidRDefault="00532743" w:rsidP="00532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25305F" wp14:editId="09BD6DEE">
                                  <wp:extent cx="208039" cy="205353"/>
                                  <wp:effectExtent l="0" t="0" r="1905" b="4445"/>
                                  <wp:docPr id="585" name="Imagen 58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2EE687" wp14:editId="794EA32E">
                                  <wp:extent cx="208039" cy="205353"/>
                                  <wp:effectExtent l="0" t="0" r="1905" b="4445"/>
                                  <wp:docPr id="586" name="Imagen 58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8D70941" wp14:editId="4C8AF208">
                                  <wp:extent cx="208039" cy="205353"/>
                                  <wp:effectExtent l="0" t="0" r="1905" b="4445"/>
                                  <wp:docPr id="587" name="Imagen 58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973FA92" wp14:editId="41606877">
                                  <wp:extent cx="208039" cy="205353"/>
                                  <wp:effectExtent l="0" t="0" r="1905" b="4445"/>
                                  <wp:docPr id="588" name="Imagen 58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A946444" wp14:editId="19D73FAD">
                                  <wp:extent cx="208039" cy="205353"/>
                                  <wp:effectExtent l="0" t="0" r="1905" b="4445"/>
                                  <wp:docPr id="589" name="Imagen 58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C3CDD0D" w14:textId="706A082F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Follow rules</w:t>
                            </w:r>
                          </w:p>
                          <w:p w14:paraId="2EC8DF0C" w14:textId="6B219F75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EF2C04" wp14:editId="09784722">
                                  <wp:extent cx="208039" cy="205353"/>
                                  <wp:effectExtent l="0" t="0" r="1905" b="4445"/>
                                  <wp:docPr id="590" name="Imagen 59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64DA73C" wp14:editId="4C15985D">
                                  <wp:extent cx="208039" cy="205353"/>
                                  <wp:effectExtent l="0" t="0" r="1905" b="4445"/>
                                  <wp:docPr id="591" name="Imagen 59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3831361" wp14:editId="068B6A27">
                                  <wp:extent cx="208039" cy="205353"/>
                                  <wp:effectExtent l="0" t="0" r="1905" b="4445"/>
                                  <wp:docPr id="592" name="Imagen 592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D73FBAA" wp14:editId="558A63A7">
                                  <wp:extent cx="208039" cy="205353"/>
                                  <wp:effectExtent l="0" t="0" r="1905" b="4445"/>
                                  <wp:docPr id="593" name="Imagen 593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91DCEAB" wp14:editId="478E3729">
                                  <wp:extent cx="208039" cy="205353"/>
                                  <wp:effectExtent l="0" t="0" r="1905" b="4445"/>
                                  <wp:docPr id="594" name="Imagen 59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1ABC4F" w14:textId="4291E262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Good attitude</w:t>
                            </w:r>
                          </w:p>
                          <w:p w14:paraId="71A6B1AD" w14:textId="32E53B55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F220D10" wp14:editId="785BE8D7">
                                  <wp:extent cx="208039" cy="205353"/>
                                  <wp:effectExtent l="0" t="0" r="1905" b="4445"/>
                                  <wp:docPr id="595" name="Imagen 59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9006BA0" wp14:editId="202DCC24">
                                  <wp:extent cx="208039" cy="205353"/>
                                  <wp:effectExtent l="0" t="0" r="1905" b="4445"/>
                                  <wp:docPr id="596" name="Imagen 59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7FD5407" wp14:editId="6C8D46F0">
                                  <wp:extent cx="208039" cy="205353"/>
                                  <wp:effectExtent l="0" t="0" r="1905" b="4445"/>
                                  <wp:docPr id="597" name="Imagen 59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E76073" wp14:editId="016BC79D">
                                  <wp:extent cx="208039" cy="205353"/>
                                  <wp:effectExtent l="0" t="0" r="1905" b="4445"/>
                                  <wp:docPr id="598" name="Imagen 59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ED58F7B" wp14:editId="01EE2A10">
                                  <wp:extent cx="208039" cy="205353"/>
                                  <wp:effectExtent l="0" t="0" r="1905" b="4445"/>
                                  <wp:docPr id="599" name="Imagen 59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BCBF80" w14:textId="7EE7A4BF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Work-life balance</w:t>
                            </w:r>
                          </w:p>
                          <w:p w14:paraId="17A829A0" w14:textId="74205E5C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D0EA4F" wp14:editId="21B987FB">
                                  <wp:extent cx="208039" cy="205353"/>
                                  <wp:effectExtent l="0" t="0" r="1905" b="4445"/>
                                  <wp:docPr id="600" name="Imagen 60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5A27343" wp14:editId="242CAB55">
                                  <wp:extent cx="208039" cy="205353"/>
                                  <wp:effectExtent l="0" t="0" r="1905" b="4445"/>
                                  <wp:docPr id="601" name="Imagen 60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0B5951F" wp14:editId="3126BDC6">
                                  <wp:extent cx="208039" cy="205353"/>
                                  <wp:effectExtent l="0" t="0" r="1905" b="4445"/>
                                  <wp:docPr id="602" name="Imagen 602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64B23E8" wp14:editId="7BAD3FFD">
                                  <wp:extent cx="208039" cy="205353"/>
                                  <wp:effectExtent l="0" t="0" r="1905" b="4445"/>
                                  <wp:docPr id="603" name="Imagen 603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07CBC67" wp14:editId="0C54A00D">
                                  <wp:extent cx="208039" cy="205353"/>
                                  <wp:effectExtent l="0" t="0" r="1905" b="4445"/>
                                  <wp:docPr id="604" name="Imagen 60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603EB" w14:textId="21C51A5C" w:rsid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Works well under pressure</w:t>
                            </w:r>
                          </w:p>
                          <w:p w14:paraId="2190F1BF" w14:textId="5096FA50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0DA54E" wp14:editId="658B7DCC">
                                  <wp:extent cx="208039" cy="205353"/>
                                  <wp:effectExtent l="0" t="0" r="1905" b="4445"/>
                                  <wp:docPr id="605" name="Imagen 60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5DA7F" wp14:editId="657BF661">
                                  <wp:extent cx="208039" cy="205353"/>
                                  <wp:effectExtent l="0" t="0" r="1905" b="4445"/>
                                  <wp:docPr id="606" name="Imagen 60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7C293" wp14:editId="41E06B5A">
                                  <wp:extent cx="208039" cy="205353"/>
                                  <wp:effectExtent l="0" t="0" r="1905" b="4445"/>
                                  <wp:docPr id="607" name="Imagen 60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32F64" wp14:editId="18BDE50C">
                                  <wp:extent cx="208039" cy="205353"/>
                                  <wp:effectExtent l="0" t="0" r="1905" b="4445"/>
                                  <wp:docPr id="608" name="Imagen 60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8CF68" wp14:editId="15099EA7">
                                  <wp:extent cx="208039" cy="205353"/>
                                  <wp:effectExtent l="0" t="0" r="1905" b="4445"/>
                                  <wp:docPr id="609" name="Imagen 60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6428D4" w14:textId="77777777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17F3C96" w14:textId="77777777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440BCD" w14:textId="77777777" w:rsidR="00CE06C3" w:rsidRDefault="00CE06C3" w:rsidP="00CE06C3"/>
                          <w:p w14:paraId="528591FC" w14:textId="77777777" w:rsidR="00CE06C3" w:rsidRPr="00B535D4" w:rsidRDefault="00CE06C3" w:rsidP="00CE06C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3C704E8" w14:textId="54D89D3F" w:rsidR="00C04BA9" w:rsidRPr="004F53E9" w:rsidRDefault="00693049" w:rsidP="00693049">
      <w:pPr>
        <w:rPr>
          <w:sz w:val="24"/>
        </w:rPr>
      </w:pPr>
      <w:r>
        <w:rPr>
          <w:noProof/>
          <w:lang w:bidi="es-E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154BC9" wp14:editId="7243F2D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50431" cy="8744919"/>
                <wp:effectExtent l="0" t="0" r="12700" b="18415"/>
                <wp:wrapNone/>
                <wp:docPr id="611" name="Cuadro de text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431" cy="8744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C8BDE" w14:textId="161C2A9B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Appendix</w:t>
                            </w:r>
                          </w:p>
                          <w:p w14:paraId="07DE6B70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46EAC65" w14:textId="77777777" w:rsidR="00693049" w:rsidRDefault="00693049" w:rsidP="00693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4BC9" id="Cuadro de texto 611" o:spid="_x0000_s1038" type="#_x0000_t202" style="position:absolute;margin-left:0;margin-top:0;width:500.05pt;height:688.6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" fillcolor="white [3201]" strokeweight=".5pt">
                <v:textbox>
                  <w:txbxContent>
                    <w:p w14:paraId="018C8BDE" w14:textId="161C2A9B" w:rsidR="00693049" w:rsidRPr="00984DF1" w:rsidRDefault="00693049" w:rsidP="00693049">
                      <w:pPr>
                        <w:pStyle w:val="Ttulo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Appendix</w:t>
                      </w:r>
                    </w:p>
                    <w:p w14:paraId="07DE6B70" w14:textId="77777777" w:rsidR="00693049" w:rsidRPr="00984DF1" w:rsidRDefault="00693049" w:rsidP="00693049">
                      <w:pPr>
                        <w:pStyle w:val="Ttulo2"/>
                        <w:rPr>
                          <w:sz w:val="22"/>
                          <w:szCs w:val="22"/>
                        </w:rPr>
                      </w:pPr>
                    </w:p>
                    <w:p w14:paraId="746EAC65" w14:textId="77777777" w:rsidR="00693049" w:rsidRDefault="00693049" w:rsidP="00693049"/>
                  </w:txbxContent>
                </v:textbox>
                <w10:wrap anchorx="margin"/>
              </v:shape>
            </w:pict>
          </mc:Fallback>
        </mc:AlternateContent>
      </w:r>
    </w:p>
    <w:sectPr w:rsidR="00C04BA9" w:rsidRPr="004F53E9" w:rsidSect="000C1F8F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74FE" w14:textId="77777777" w:rsidR="00314302" w:rsidRDefault="00314302">
      <w:pPr>
        <w:spacing w:after="0"/>
      </w:pPr>
      <w:r>
        <w:separator/>
      </w:r>
    </w:p>
  </w:endnote>
  <w:endnote w:type="continuationSeparator" w:id="0">
    <w:p w14:paraId="564BD359" w14:textId="77777777" w:rsidR="00314302" w:rsidRDefault="00314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4C34" w14:textId="77777777" w:rsidR="00172D10" w:rsidRDefault="00172D10">
    <w:pPr>
      <w:jc w:val="right"/>
    </w:pPr>
  </w:p>
  <w:p w14:paraId="0F534321" w14:textId="77777777" w:rsidR="00172D10" w:rsidRDefault="001C62C8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272063" w:themeColor="accent3"/>
        <w:lang w:bidi="es-ES"/>
      </w:rPr>
      <w:sym w:font="Wingdings 2" w:char="F097"/>
    </w:r>
  </w:p>
  <w:p w14:paraId="08431379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A9DBE" w14:textId="77777777" w:rsidR="005D120C" w:rsidRPr="005D120C" w:rsidRDefault="005D120C">
        <w:pPr>
          <w:pStyle w:val="Piedepgina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es-ES"/>
          </w:rPr>
          <w:fldChar w:fldCharType="begin"/>
        </w:r>
        <w:r w:rsidRPr="005D120C">
          <w:rPr>
            <w:color w:val="3F1D5A" w:themeColor="accent1"/>
            <w:lang w:bidi="es-ES"/>
          </w:rPr>
          <w:instrText xml:space="preserve"> PAGE   \* MERGEFORMAT </w:instrText>
        </w:r>
        <w:r w:rsidRPr="005D120C">
          <w:rPr>
            <w:color w:val="3F1D5A" w:themeColor="accent1"/>
            <w:lang w:bidi="es-ES"/>
          </w:rPr>
          <w:fldChar w:fldCharType="separate"/>
        </w:r>
        <w:r w:rsidR="00DB0EF4">
          <w:rPr>
            <w:noProof/>
            <w:color w:val="3F1D5A" w:themeColor="accent1"/>
            <w:lang w:bidi="es-ES"/>
          </w:rPr>
          <w:t>1</w:t>
        </w:r>
        <w:r w:rsidRPr="005D120C">
          <w:rPr>
            <w:noProof/>
            <w:color w:val="3F1D5A" w:themeColor="accent1"/>
            <w:lang w:bidi="es-ES"/>
          </w:rPr>
          <w:fldChar w:fldCharType="end"/>
        </w:r>
      </w:p>
    </w:sdtContent>
  </w:sdt>
  <w:p w14:paraId="7352502C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CF57" w14:textId="77777777" w:rsidR="00094803" w:rsidRDefault="00094803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EEFEA3" wp14:editId="72AB9106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upo 17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áfico 22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áfico 29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áfico 30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9212A1" id="Grupo 17" o:spid="_x0000_s1026" alt="Hexágonos de varios colore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22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">
                <v:imagedata r:id="rId7" o:title="Hexágono 2"/>
              </v:shape>
              <v:shape id="Gráfico 29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">
                <v:imagedata r:id="rId8" o:title="Hexágono 3"/>
              </v:shape>
              <v:shape id="Gráfico 30" o:spid="_x0000_s1029" type="#_x0000_t75" alt="Hexágono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">
                <v:imagedata r:id="rId9" o:title="Hexágono 1"/>
              </v:shape>
            </v:group>
          </w:pict>
        </mc:Fallback>
      </mc:AlternateContent>
    </w:r>
    <w:r>
      <w:rPr>
        <w:noProof/>
        <w:lang w:bidi="es-ES"/>
      </w:rPr>
      <w:drawing>
        <wp:anchor distT="0" distB="0" distL="114300" distR="114300" simplePos="0" relativeHeight="251661312" behindDoc="0" locked="0" layoutInCell="1" allowOverlap="1" wp14:anchorId="3AE77CE7" wp14:editId="5DAF8F25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áfico 31" descr="Hexág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áfico 31" descr="hexágono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2A2E" w14:textId="77777777" w:rsidR="00314302" w:rsidRDefault="00314302">
      <w:pPr>
        <w:spacing w:after="0"/>
      </w:pPr>
      <w:r>
        <w:separator/>
      </w:r>
    </w:p>
  </w:footnote>
  <w:footnote w:type="continuationSeparator" w:id="0">
    <w:p w14:paraId="717DBE04" w14:textId="77777777" w:rsidR="00314302" w:rsidRDefault="003143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Título del documento:"/>
      <w:tag w:val="Título del documento:"/>
      <w:id w:val="-1396499233"/>
      <w:placeholder>
        <w:docPart w:val="6D99F54EAECD4755956F5382602179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3F87341D" w14:textId="67AC4EE1" w:rsidR="00172D10" w:rsidRDefault="00F7781C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Hotel</w:t>
        </w:r>
      </w:p>
    </w:sdtContent>
  </w:sdt>
  <w:p w14:paraId="40E71926" w14:textId="77777777" w:rsidR="00172D10" w:rsidRPr="005D120C" w:rsidRDefault="00314302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ipsis:"/>
        <w:tag w:val="E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  <w:lang w:bidi="es-ES"/>
          </w:rPr>
          <w:sym w:font="Symbol" w:char="F0B7"/>
        </w:r>
        <w:r w:rsidR="001D74FA" w:rsidRPr="001B0F06">
          <w:rPr>
            <w:color w:val="CB400B" w:themeColor="text2" w:themeShade="BF"/>
            <w:lang w:bidi="es-ES"/>
          </w:rPr>
          <w:t xml:space="preserve"> </w:t>
        </w:r>
        <w:r w:rsidR="001D74FA" w:rsidRPr="001B0F06">
          <w:rPr>
            <w:color w:val="CB400B" w:themeColor="text2" w:themeShade="BF"/>
            <w:lang w:bidi="es-ES"/>
          </w:rPr>
          <w:sym w:font="Symbol" w:char="F0B7"/>
        </w:r>
        <w:r w:rsidR="001D74FA" w:rsidRPr="001B0F06">
          <w:rPr>
            <w:color w:val="CB400B" w:themeColor="text2" w:themeShade="BF"/>
            <w:lang w:bidi="es-ES"/>
          </w:rPr>
          <w:t xml:space="preserve"> </w:t>
        </w:r>
        <w:r w:rsidR="001D74FA" w:rsidRPr="001B0F06">
          <w:rPr>
            <w:color w:val="CB400B" w:themeColor="text2" w:themeShade="BF"/>
            <w:lang w:bidi="es-ES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4F99" w14:textId="77777777" w:rsidR="00094803" w:rsidRDefault="00094803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F10793C" wp14:editId="4607CA77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upo 2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áfico 3" descr="Hexágono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áfico 4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áfico 5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áfico 6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5A8835" id="Grupo 2" o:spid="_x0000_s1026" alt="Hexágonos de varios colore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3" o:spid="_x0000_s1027" type="#_x0000_t75" alt="Hexágono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">
                <v:imagedata r:id="rId9" o:title="Hexágono 4"/>
              </v:shape>
              <v:shape id="Gráfico 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">
                <v:imagedata r:id="rId10" o:title="Hexágono 2"/>
              </v:shape>
              <v:shape id="Gráfico 5" o:spid="_x0000_s1029" type="#_x0000_t75" alt="Hexágono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">
                <v:imagedata r:id="rId11" o:title="Hexágono 1"/>
              </v:shape>
              <v:shape id="Gráfico 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">
                <v:imagedata r:id="rId12" o:title="Hexágono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79A96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74pt;height:17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EC17D6"/>
    <w:multiLevelType w:val="hybridMultilevel"/>
    <w:tmpl w:val="2D14B0C0"/>
    <w:lvl w:ilvl="0" w:tplc="2BAE2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097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E4E3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BC65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727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3E8B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6EC0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FC1B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2020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A8C245B"/>
    <w:multiLevelType w:val="hybridMultilevel"/>
    <w:tmpl w:val="CABE7A56"/>
    <w:lvl w:ilvl="0" w:tplc="B72496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643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34EA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5C0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CE9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FA8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CCFE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49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004F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8F367EF"/>
    <w:multiLevelType w:val="hybridMultilevel"/>
    <w:tmpl w:val="2B0CD230"/>
    <w:lvl w:ilvl="0" w:tplc="24E616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042C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41C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DAC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7ED5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4FF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1490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0EE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08E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65219277">
    <w:abstractNumId w:val="9"/>
  </w:num>
  <w:num w:numId="2" w16cid:durableId="730270008">
    <w:abstractNumId w:val="7"/>
  </w:num>
  <w:num w:numId="3" w16cid:durableId="1626503775">
    <w:abstractNumId w:val="6"/>
  </w:num>
  <w:num w:numId="4" w16cid:durableId="436297469">
    <w:abstractNumId w:val="5"/>
  </w:num>
  <w:num w:numId="5" w16cid:durableId="945117124">
    <w:abstractNumId w:val="4"/>
  </w:num>
  <w:num w:numId="6" w16cid:durableId="722412380">
    <w:abstractNumId w:val="8"/>
  </w:num>
  <w:num w:numId="7" w16cid:durableId="1141534445">
    <w:abstractNumId w:val="3"/>
  </w:num>
  <w:num w:numId="8" w16cid:durableId="1647932960">
    <w:abstractNumId w:val="2"/>
  </w:num>
  <w:num w:numId="9" w16cid:durableId="1705521649">
    <w:abstractNumId w:val="1"/>
  </w:num>
  <w:num w:numId="10" w16cid:durableId="1603563567">
    <w:abstractNumId w:val="0"/>
  </w:num>
  <w:num w:numId="11" w16cid:durableId="812601877">
    <w:abstractNumId w:val="10"/>
  </w:num>
  <w:num w:numId="12" w16cid:durableId="1602296276">
    <w:abstractNumId w:val="12"/>
  </w:num>
  <w:num w:numId="13" w16cid:durableId="13278983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04"/>
    <w:rsid w:val="00094803"/>
    <w:rsid w:val="000C1F8F"/>
    <w:rsid w:val="00132C1F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57A9D"/>
    <w:rsid w:val="00260E5B"/>
    <w:rsid w:val="00270A19"/>
    <w:rsid w:val="002A2E02"/>
    <w:rsid w:val="002D243B"/>
    <w:rsid w:val="002E20F4"/>
    <w:rsid w:val="00302691"/>
    <w:rsid w:val="00314302"/>
    <w:rsid w:val="00364944"/>
    <w:rsid w:val="00374C02"/>
    <w:rsid w:val="0038009F"/>
    <w:rsid w:val="00426F60"/>
    <w:rsid w:val="00450104"/>
    <w:rsid w:val="004905AD"/>
    <w:rsid w:val="004F53E9"/>
    <w:rsid w:val="00532743"/>
    <w:rsid w:val="00561054"/>
    <w:rsid w:val="005747FE"/>
    <w:rsid w:val="005D120C"/>
    <w:rsid w:val="006045D9"/>
    <w:rsid w:val="00693049"/>
    <w:rsid w:val="00694109"/>
    <w:rsid w:val="00732598"/>
    <w:rsid w:val="0075116F"/>
    <w:rsid w:val="00805C11"/>
    <w:rsid w:val="00814823"/>
    <w:rsid w:val="00883B68"/>
    <w:rsid w:val="008A25CD"/>
    <w:rsid w:val="008D5B92"/>
    <w:rsid w:val="008F5585"/>
    <w:rsid w:val="00901939"/>
    <w:rsid w:val="0096164A"/>
    <w:rsid w:val="009823B0"/>
    <w:rsid w:val="00984DF1"/>
    <w:rsid w:val="009F25B5"/>
    <w:rsid w:val="00A272E4"/>
    <w:rsid w:val="00B535D4"/>
    <w:rsid w:val="00B76B9C"/>
    <w:rsid w:val="00B903A7"/>
    <w:rsid w:val="00BE2F1B"/>
    <w:rsid w:val="00C04BA9"/>
    <w:rsid w:val="00C13B2F"/>
    <w:rsid w:val="00C579FC"/>
    <w:rsid w:val="00CD24A6"/>
    <w:rsid w:val="00CD4008"/>
    <w:rsid w:val="00CE06C3"/>
    <w:rsid w:val="00D26E42"/>
    <w:rsid w:val="00D85764"/>
    <w:rsid w:val="00DB0EF4"/>
    <w:rsid w:val="00DB5A25"/>
    <w:rsid w:val="00DC2EB5"/>
    <w:rsid w:val="00E02964"/>
    <w:rsid w:val="00E35489"/>
    <w:rsid w:val="00EF18CF"/>
    <w:rsid w:val="00F7781C"/>
    <w:rsid w:val="00FD2FA9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9446"/>
  <w15:docId w15:val="{0F1121EB-D725-4ADA-A857-E1D2F358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49"/>
    <w:pPr>
      <w:spacing w:after="32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32C1F"/>
    <w:pPr>
      <w:keepNext/>
      <w:keepLines/>
      <w:shd w:val="clear" w:color="auto" w:fill="3F1D5A" w:themeFill="accent1"/>
      <w:spacing w:before="360" w:after="0"/>
      <w:ind w:right="113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C1F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delinforme">
    <w:name w:val="Título del informe"/>
    <w:basedOn w:val="Ttulo"/>
    <w:link w:val="Carcterdettulodelinforme"/>
    <w:qFormat/>
    <w:rsid w:val="008F5585"/>
    <w:pPr>
      <w:contextualSpacing/>
      <w:jc w:val="center"/>
    </w:pPr>
    <w:rPr>
      <w:b w:val="0"/>
    </w:rPr>
  </w:style>
  <w:style w:type="character" w:customStyle="1" w:styleId="Carcterdettulodelinforme">
    <w:name w:val="Carácter de título del informe"/>
    <w:basedOn w:val="TtuloCar"/>
    <w:link w:val="Ttulodelinform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Hipervnculovisitado">
    <w:name w:val="FollowedHyperlink"/>
    <w:basedOn w:val="Fuentedeprrafopredeter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table" w:styleId="Tablaconcuadrcula1clara-nfasis3">
    <w:name w:val="Grid Table 1 Light Accent 3"/>
    <w:basedOn w:val="Tablanormal"/>
    <w:uiPriority w:val="46"/>
    <w:rsid w:val="00F7781C"/>
    <w:pPr>
      <w:spacing w:after="0" w:line="240" w:lineRule="auto"/>
    </w:pPr>
    <w:tblPr>
      <w:tblStyleRowBandSize w:val="1"/>
      <w:tblStyleColBandSize w:val="1"/>
      <w:tblBorders>
        <w:top w:val="single" w:sz="4" w:space="0" w:color="948CDA" w:themeColor="accent3" w:themeTint="66"/>
        <w:left w:val="single" w:sz="4" w:space="0" w:color="948CDA" w:themeColor="accent3" w:themeTint="66"/>
        <w:bottom w:val="single" w:sz="4" w:space="0" w:color="948CDA" w:themeColor="accent3" w:themeTint="66"/>
        <w:right w:val="single" w:sz="4" w:space="0" w:color="948CDA" w:themeColor="accent3" w:themeTint="66"/>
        <w:insideH w:val="single" w:sz="4" w:space="0" w:color="948CDA" w:themeColor="accent3" w:themeTint="66"/>
        <w:insideV w:val="single" w:sz="4" w:space="0" w:color="948CD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E52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52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isc-online.com/assetrepository/viewasset?id=2644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isc-online.com/assetrepository/viewasset?id=2644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9.png"/><Relationship Id="rId7" Type="http://schemas.openxmlformats.org/officeDocument/2006/relationships/image" Target="media/image12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8.svg"/><Relationship Id="rId11" Type="http://schemas.openxmlformats.org/officeDocument/2006/relationships/image" Target="media/image4.svg"/><Relationship Id="rId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image" Target="media/image10.svg"/><Relationship Id="rId9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svg"/><Relationship Id="rId9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aus\AppData\Roaming\Microsoft\Templates\Informe%20(dise&#241;o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99F54EAECD4755956F53826021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39C2F-8C9E-4BD8-B4FE-783FCF74776E}"/>
      </w:docPartPr>
      <w:docPartBody>
        <w:p w:rsidR="00CB4A2B" w:rsidRDefault="005E1C9A">
          <w:pPr>
            <w:pStyle w:val="6D99F54EAECD4755956F538260217927"/>
          </w:pPr>
          <w:r w:rsidRPr="008A25CD">
            <w:rPr>
              <w:b/>
              <w:sz w:val="60"/>
              <w:szCs w:val="60"/>
              <w:lang w:bidi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2B"/>
    <w:rsid w:val="005E1C9A"/>
    <w:rsid w:val="00CB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99F54EAECD4755956F538260217927">
    <w:name w:val="6D99F54EAECD4755956F538260217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A1B99E0CADC41898EFB399246B175" ma:contentTypeVersion="4" ma:contentTypeDescription="Create a new document." ma:contentTypeScope="" ma:versionID="a676cbc36f9f67768a885ad6a5f35aa2">
  <xsd:schema xmlns:xsd="http://www.w3.org/2001/XMLSchema" xmlns:xs="http://www.w3.org/2001/XMLSchema" xmlns:p="http://schemas.microsoft.com/office/2006/metadata/properties" xmlns:ns3="ac68a7d7-8b27-4001-8d28-40a01dc0c188" targetNamespace="http://schemas.microsoft.com/office/2006/metadata/properties" ma:root="true" ma:fieldsID="a1909a7bc4471f68c7040e420beffd91" ns3:_="">
    <xsd:import namespace="ac68a7d7-8b27-4001-8d28-40a01dc0c1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8a7d7-8b27-4001-8d28-40a01dc0c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FF9B1-9BEE-434F-B527-9879E77DD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6CA792-B871-41CE-BA7B-94B9A7D8B9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61386B-FA0D-4C43-88FF-A5E6B106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8a7d7-8b27-4001-8d28-40a01dc0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ejecutivo).dotx</Template>
  <TotalTime>10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Hotel</vt:lpstr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</dc:title>
  <dc:subject>Progress in Bootcamp</dc:subject>
  <dc:creator>jorge hernández andrade</dc:creator>
  <cp:lastModifiedBy>JORGE FAUSTO HERNANDEZ ANDRADE</cp:lastModifiedBy>
  <cp:revision>9</cp:revision>
  <cp:lastPrinted>2009-08-05T20:41:00Z</cp:lastPrinted>
  <dcterms:created xsi:type="dcterms:W3CDTF">2022-03-25T16:41:00Z</dcterms:created>
  <dcterms:modified xsi:type="dcterms:W3CDTF">2022-03-25T16:56:00Z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0x010100D97A1B99E0CADC41898EFB399246B175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